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FA2" w:rsidRPr="00583392" w:rsidRDefault="003E2FA2" w:rsidP="00583392">
      <w:pPr>
        <w:tabs>
          <w:tab w:val="left" w:pos="4500"/>
        </w:tabs>
        <w:spacing w:line="280" w:lineRule="exact"/>
        <w:jc w:val="both"/>
        <w:rPr>
          <w:sz w:val="30"/>
          <w:szCs w:val="30"/>
        </w:rPr>
      </w:pPr>
      <w:r w:rsidRPr="00583392">
        <w:rPr>
          <w:sz w:val="30"/>
          <w:szCs w:val="30"/>
        </w:rPr>
        <w:t>Служба безопасности</w:t>
      </w:r>
      <w:r w:rsidRPr="00583392">
        <w:rPr>
          <w:sz w:val="30"/>
          <w:szCs w:val="30"/>
        </w:rPr>
        <w:tab/>
        <w:t>Заместителю директора</w:t>
      </w:r>
    </w:p>
    <w:p w:rsidR="003E2FA2" w:rsidRPr="00583392" w:rsidRDefault="003E2FA2" w:rsidP="00583392">
      <w:pPr>
        <w:tabs>
          <w:tab w:val="left" w:pos="4500"/>
        </w:tabs>
        <w:jc w:val="both"/>
        <w:rPr>
          <w:sz w:val="30"/>
          <w:szCs w:val="30"/>
        </w:rPr>
      </w:pPr>
      <w:r w:rsidRPr="00583392">
        <w:rPr>
          <w:sz w:val="30"/>
          <w:szCs w:val="30"/>
        </w:rPr>
        <w:tab/>
        <w:t>по безопасности</w:t>
      </w:r>
    </w:p>
    <w:p w:rsidR="003E2FA2" w:rsidRPr="00583392" w:rsidRDefault="003E2FA2" w:rsidP="00583392">
      <w:pPr>
        <w:tabs>
          <w:tab w:val="left" w:pos="4500"/>
        </w:tabs>
        <w:spacing w:line="360" w:lineRule="auto"/>
        <w:jc w:val="both"/>
        <w:rPr>
          <w:sz w:val="30"/>
          <w:szCs w:val="30"/>
        </w:rPr>
      </w:pPr>
      <w:r w:rsidRPr="00583392">
        <w:rPr>
          <w:sz w:val="30"/>
          <w:szCs w:val="30"/>
        </w:rPr>
        <w:tab/>
        <w:t>Плису В.В.</w:t>
      </w:r>
    </w:p>
    <w:p w:rsidR="003E2FA2" w:rsidRPr="001D17F1" w:rsidRDefault="003E2FA2" w:rsidP="00583392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ДОКЛАДНАЯ </w:t>
      </w:r>
      <w:r w:rsidRPr="001D17F1">
        <w:rPr>
          <w:sz w:val="30"/>
          <w:szCs w:val="30"/>
        </w:rPr>
        <w:t>ЗАПИСКА</w:t>
      </w:r>
    </w:p>
    <w:p w:rsidR="003E2FA2" w:rsidRPr="00D77EA4" w:rsidRDefault="003E2FA2" w:rsidP="00583392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08</w:t>
      </w:r>
      <w:r w:rsidRPr="00D77EA4">
        <w:rPr>
          <w:sz w:val="30"/>
          <w:szCs w:val="30"/>
        </w:rPr>
        <w:t>.</w:t>
      </w:r>
      <w:r>
        <w:rPr>
          <w:sz w:val="30"/>
          <w:szCs w:val="30"/>
        </w:rPr>
        <w:t>04</w:t>
      </w:r>
      <w:r w:rsidRPr="00D77EA4">
        <w:rPr>
          <w:sz w:val="30"/>
          <w:szCs w:val="30"/>
        </w:rPr>
        <w:t>.201</w:t>
      </w:r>
      <w:r>
        <w:rPr>
          <w:sz w:val="30"/>
          <w:szCs w:val="30"/>
        </w:rPr>
        <w:t>9</w:t>
      </w:r>
    </w:p>
    <w:p w:rsidR="003E2FA2" w:rsidRPr="001D17F1" w:rsidRDefault="003E2FA2" w:rsidP="00583392">
      <w:pPr>
        <w:spacing w:line="360" w:lineRule="auto"/>
        <w:rPr>
          <w:sz w:val="30"/>
          <w:szCs w:val="30"/>
        </w:rPr>
      </w:pPr>
      <w:r w:rsidRPr="001D17F1">
        <w:rPr>
          <w:sz w:val="30"/>
          <w:szCs w:val="30"/>
        </w:rPr>
        <w:t>г. Минск</w:t>
      </w:r>
    </w:p>
    <w:p w:rsidR="003E2FA2" w:rsidRDefault="003E2FA2" w:rsidP="00583392">
      <w:pPr>
        <w:spacing w:line="360" w:lineRule="auto"/>
        <w:rPr>
          <w:sz w:val="30"/>
          <w:szCs w:val="30"/>
        </w:rPr>
      </w:pPr>
    </w:p>
    <w:p w:rsidR="003E2FA2" w:rsidRDefault="003E2FA2" w:rsidP="00466CF7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Во исполнения Вашего указания службой безопасности изучена наличие (отсутствие) турникетов, расположенных на выходе из станций. В результате проверки установлено следующее:</w:t>
      </w:r>
    </w:p>
    <w:p w:rsidR="003E2FA2" w:rsidRDefault="003E2FA2" w:rsidP="00CD4964">
      <w:pPr>
        <w:numPr>
          <w:ilvl w:val="0"/>
          <w:numId w:val="9"/>
        </w:numPr>
        <w:jc w:val="both"/>
        <w:rPr>
          <w:sz w:val="30"/>
          <w:szCs w:val="30"/>
        </w:rPr>
      </w:pPr>
      <w:r>
        <w:rPr>
          <w:sz w:val="30"/>
          <w:szCs w:val="30"/>
        </w:rPr>
        <w:t>Станция «Институт культуры» на ВБ-1 и ВБ-2 отсутствуют турникеты, на выходе из станции.</w:t>
      </w:r>
    </w:p>
    <w:p w:rsidR="003E2FA2" w:rsidRDefault="003E2FA2" w:rsidP="00CD4964">
      <w:pPr>
        <w:numPr>
          <w:ilvl w:val="0"/>
          <w:numId w:val="9"/>
        </w:numPr>
        <w:jc w:val="both"/>
        <w:rPr>
          <w:sz w:val="30"/>
          <w:szCs w:val="30"/>
        </w:rPr>
      </w:pPr>
      <w:r>
        <w:rPr>
          <w:sz w:val="30"/>
          <w:szCs w:val="30"/>
        </w:rPr>
        <w:t>Станция «Площадь Ленина» на ВБ-2 отсутствуют турникеты, на выходе из станции.</w:t>
      </w:r>
    </w:p>
    <w:p w:rsidR="003E2FA2" w:rsidRDefault="003E2FA2" w:rsidP="006C1E7D">
      <w:pPr>
        <w:numPr>
          <w:ilvl w:val="0"/>
          <w:numId w:val="9"/>
        </w:numPr>
        <w:tabs>
          <w:tab w:val="clear" w:pos="1080"/>
          <w:tab w:val="num" w:pos="0"/>
        </w:tabs>
        <w:jc w:val="both"/>
        <w:rPr>
          <w:sz w:val="30"/>
          <w:szCs w:val="30"/>
        </w:rPr>
      </w:pPr>
      <w:r>
        <w:rPr>
          <w:sz w:val="30"/>
          <w:szCs w:val="30"/>
        </w:rPr>
        <w:t>Станция «Парк Челюскинцев» на ВБ-1 и ВБ-2 отсутствуют турникеты, на выходе из станции.</w:t>
      </w:r>
    </w:p>
    <w:p w:rsidR="003E2FA2" w:rsidRDefault="003E2FA2" w:rsidP="006C1E7D">
      <w:pPr>
        <w:numPr>
          <w:ilvl w:val="0"/>
          <w:numId w:val="9"/>
        </w:numPr>
        <w:jc w:val="both"/>
        <w:rPr>
          <w:sz w:val="30"/>
          <w:szCs w:val="30"/>
        </w:rPr>
      </w:pPr>
      <w:r>
        <w:rPr>
          <w:sz w:val="30"/>
          <w:szCs w:val="30"/>
        </w:rPr>
        <w:t>Станция «Академия наук» на ВБ-1 и ВБ-2 отсутствуют турникеты, на выходе из станции.</w:t>
      </w:r>
    </w:p>
    <w:p w:rsidR="003E2FA2" w:rsidRDefault="003E2FA2" w:rsidP="006C1E7D">
      <w:pPr>
        <w:numPr>
          <w:ilvl w:val="0"/>
          <w:numId w:val="9"/>
        </w:numPr>
        <w:jc w:val="both"/>
        <w:rPr>
          <w:sz w:val="30"/>
          <w:szCs w:val="30"/>
        </w:rPr>
      </w:pPr>
      <w:r>
        <w:rPr>
          <w:sz w:val="30"/>
          <w:szCs w:val="30"/>
        </w:rPr>
        <w:t>Станция «Московская» на ВБ-1 и ВБ-2 отсутствуют турникеты, на выходе из станции.</w:t>
      </w:r>
    </w:p>
    <w:p w:rsidR="003E2FA2" w:rsidRDefault="003E2FA2"/>
    <w:p w:rsidR="003E2FA2" w:rsidRDefault="003E2FA2"/>
    <w:p w:rsidR="003E2FA2" w:rsidRDefault="003E2FA2" w:rsidP="00952C1A">
      <w:pPr>
        <w:tabs>
          <w:tab w:val="left" w:pos="720"/>
          <w:tab w:val="left" w:pos="6840"/>
        </w:tabs>
        <w:jc w:val="both"/>
        <w:rPr>
          <w:sz w:val="30"/>
          <w:szCs w:val="30"/>
        </w:rPr>
      </w:pPr>
      <w:r>
        <w:rPr>
          <w:sz w:val="30"/>
          <w:szCs w:val="30"/>
        </w:rPr>
        <w:t>Заместитель начальника –</w:t>
      </w:r>
    </w:p>
    <w:p w:rsidR="003E2FA2" w:rsidRDefault="003E2FA2" w:rsidP="00952C1A">
      <w:pPr>
        <w:tabs>
          <w:tab w:val="left" w:pos="720"/>
          <w:tab w:val="left" w:pos="6840"/>
        </w:tabs>
        <w:jc w:val="both"/>
        <w:rPr>
          <w:sz w:val="30"/>
          <w:szCs w:val="30"/>
        </w:rPr>
      </w:pPr>
      <w:r>
        <w:rPr>
          <w:sz w:val="30"/>
          <w:szCs w:val="30"/>
        </w:rPr>
        <w:t>начальник штаба</w:t>
      </w:r>
      <w:r>
        <w:rPr>
          <w:sz w:val="30"/>
          <w:szCs w:val="30"/>
        </w:rPr>
        <w:tab/>
        <w:t>О.В.Колганов</w:t>
      </w:r>
    </w:p>
    <w:p w:rsidR="003E2FA2" w:rsidRDefault="003E2FA2" w:rsidP="00D5477F">
      <w:pPr>
        <w:widowControl w:val="0"/>
        <w:tabs>
          <w:tab w:val="left" w:pos="6840"/>
        </w:tabs>
        <w:spacing w:line="276" w:lineRule="auto"/>
        <w:jc w:val="both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Default="003E2FA2" w:rsidP="00D5477F">
      <w:pPr>
        <w:spacing w:line="180" w:lineRule="exact"/>
        <w:rPr>
          <w:sz w:val="18"/>
          <w:szCs w:val="18"/>
        </w:rPr>
      </w:pPr>
    </w:p>
    <w:p w:rsidR="003E2FA2" w:rsidRPr="00072822" w:rsidRDefault="003E2FA2" w:rsidP="00D5477F"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  <w:t>16</w:t>
      </w:r>
      <w:r w:rsidRPr="00072822">
        <w:rPr>
          <w:sz w:val="18"/>
          <w:szCs w:val="18"/>
        </w:rPr>
        <w:t xml:space="preserve">-01 </w:t>
      </w:r>
      <w:r>
        <w:rPr>
          <w:sz w:val="18"/>
          <w:szCs w:val="18"/>
        </w:rPr>
        <w:t>Синчура</w:t>
      </w:r>
      <w:r w:rsidRPr="00072822">
        <w:rPr>
          <w:sz w:val="18"/>
          <w:szCs w:val="18"/>
        </w:rPr>
        <w:t xml:space="preserve"> </w:t>
      </w:r>
      <w:r>
        <w:rPr>
          <w:sz w:val="18"/>
          <w:szCs w:val="18"/>
        </w:rPr>
        <w:t>219 57 49</w:t>
      </w:r>
    </w:p>
    <w:p w:rsidR="003E2FA2" w:rsidRPr="00D5477F" w:rsidRDefault="003E2FA2" w:rsidP="00D5477F"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  <w:t>08.04.2019</w:t>
      </w:r>
    </w:p>
    <w:sectPr w:rsidR="003E2FA2" w:rsidRPr="00D5477F" w:rsidSect="00662FC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790D"/>
    <w:multiLevelType w:val="hybridMultilevel"/>
    <w:tmpl w:val="9B44EFC6"/>
    <w:lvl w:ilvl="0" w:tplc="33F473A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024120"/>
    <w:multiLevelType w:val="multilevel"/>
    <w:tmpl w:val="688AD1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1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168B01FD"/>
    <w:multiLevelType w:val="multilevel"/>
    <w:tmpl w:val="4C4A22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1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307834B5"/>
    <w:multiLevelType w:val="hybridMultilevel"/>
    <w:tmpl w:val="886AC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E45B7"/>
    <w:multiLevelType w:val="hybridMultilevel"/>
    <w:tmpl w:val="F54CF084"/>
    <w:lvl w:ilvl="0" w:tplc="4E66199E">
      <w:start w:val="1"/>
      <w:numFmt w:val="decimal"/>
      <w:lvlText w:val="%1."/>
      <w:lvlJc w:val="left"/>
      <w:pPr>
        <w:tabs>
          <w:tab w:val="num" w:pos="1080"/>
        </w:tabs>
        <w:ind w:left="1080" w:hanging="51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363F5908"/>
    <w:multiLevelType w:val="hybridMultilevel"/>
    <w:tmpl w:val="3378FDB2"/>
    <w:lvl w:ilvl="0" w:tplc="04FEBFF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3951235D"/>
    <w:multiLevelType w:val="multilevel"/>
    <w:tmpl w:val="CA8625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54F045E8"/>
    <w:multiLevelType w:val="multilevel"/>
    <w:tmpl w:val="886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D5204C"/>
    <w:multiLevelType w:val="hybridMultilevel"/>
    <w:tmpl w:val="5162B256"/>
    <w:lvl w:ilvl="0" w:tplc="859AE44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E0B8E"/>
    <w:multiLevelType w:val="multilevel"/>
    <w:tmpl w:val="4824161C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10">
    <w:nsid w:val="5EA359FE"/>
    <w:multiLevelType w:val="multilevel"/>
    <w:tmpl w:val="CB980A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1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>
    <w:nsid w:val="6CA837F9"/>
    <w:multiLevelType w:val="hybridMultilevel"/>
    <w:tmpl w:val="165AB7D2"/>
    <w:lvl w:ilvl="0" w:tplc="859AE44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73289"/>
    <w:multiLevelType w:val="hybridMultilevel"/>
    <w:tmpl w:val="FC0A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7EA4"/>
    <w:rsid w:val="0000104C"/>
    <w:rsid w:val="00011308"/>
    <w:rsid w:val="00014F62"/>
    <w:rsid w:val="00023FD4"/>
    <w:rsid w:val="00063AC6"/>
    <w:rsid w:val="00072822"/>
    <w:rsid w:val="00073436"/>
    <w:rsid w:val="0008051F"/>
    <w:rsid w:val="00081584"/>
    <w:rsid w:val="000937F7"/>
    <w:rsid w:val="000A0832"/>
    <w:rsid w:val="000A649C"/>
    <w:rsid w:val="000B23AD"/>
    <w:rsid w:val="000C2E77"/>
    <w:rsid w:val="000C2F73"/>
    <w:rsid w:val="000C5FDE"/>
    <w:rsid w:val="000D21F3"/>
    <w:rsid w:val="000E2BA3"/>
    <w:rsid w:val="000E4F46"/>
    <w:rsid w:val="000F2717"/>
    <w:rsid w:val="00100B0E"/>
    <w:rsid w:val="00115230"/>
    <w:rsid w:val="0012211D"/>
    <w:rsid w:val="0012275C"/>
    <w:rsid w:val="00135954"/>
    <w:rsid w:val="00144569"/>
    <w:rsid w:val="00152603"/>
    <w:rsid w:val="001543C4"/>
    <w:rsid w:val="00157446"/>
    <w:rsid w:val="0016771D"/>
    <w:rsid w:val="00172333"/>
    <w:rsid w:val="00184AAF"/>
    <w:rsid w:val="0019029E"/>
    <w:rsid w:val="001A715C"/>
    <w:rsid w:val="001C343E"/>
    <w:rsid w:val="001D17F1"/>
    <w:rsid w:val="001D3A5B"/>
    <w:rsid w:val="001D5E87"/>
    <w:rsid w:val="001D6792"/>
    <w:rsid w:val="00214C03"/>
    <w:rsid w:val="00225560"/>
    <w:rsid w:val="00225A67"/>
    <w:rsid w:val="00226093"/>
    <w:rsid w:val="002262CD"/>
    <w:rsid w:val="00231C6E"/>
    <w:rsid w:val="00257CE7"/>
    <w:rsid w:val="0027204F"/>
    <w:rsid w:val="002742E3"/>
    <w:rsid w:val="002850D0"/>
    <w:rsid w:val="002853F3"/>
    <w:rsid w:val="002856E8"/>
    <w:rsid w:val="00297A18"/>
    <w:rsid w:val="002A659C"/>
    <w:rsid w:val="002B4CCB"/>
    <w:rsid w:val="002C0913"/>
    <w:rsid w:val="002C29EA"/>
    <w:rsid w:val="002D0F34"/>
    <w:rsid w:val="002D5462"/>
    <w:rsid w:val="002E1D53"/>
    <w:rsid w:val="002F76AA"/>
    <w:rsid w:val="0030197C"/>
    <w:rsid w:val="0031495B"/>
    <w:rsid w:val="00320914"/>
    <w:rsid w:val="00323567"/>
    <w:rsid w:val="00325FE5"/>
    <w:rsid w:val="00327C5E"/>
    <w:rsid w:val="00337EC3"/>
    <w:rsid w:val="00340799"/>
    <w:rsid w:val="0034366C"/>
    <w:rsid w:val="00347196"/>
    <w:rsid w:val="0035220D"/>
    <w:rsid w:val="003634C8"/>
    <w:rsid w:val="00364575"/>
    <w:rsid w:val="00365C37"/>
    <w:rsid w:val="003701D1"/>
    <w:rsid w:val="003815D9"/>
    <w:rsid w:val="00385B67"/>
    <w:rsid w:val="00391117"/>
    <w:rsid w:val="003A0A2C"/>
    <w:rsid w:val="003A5C3C"/>
    <w:rsid w:val="003A737F"/>
    <w:rsid w:val="003B04E3"/>
    <w:rsid w:val="003B21D9"/>
    <w:rsid w:val="003D02F3"/>
    <w:rsid w:val="003D0485"/>
    <w:rsid w:val="003D2195"/>
    <w:rsid w:val="003D33A0"/>
    <w:rsid w:val="003D3DE1"/>
    <w:rsid w:val="003D6702"/>
    <w:rsid w:val="003E2FA2"/>
    <w:rsid w:val="003F699D"/>
    <w:rsid w:val="004132CC"/>
    <w:rsid w:val="00414F18"/>
    <w:rsid w:val="00422BA1"/>
    <w:rsid w:val="00430CF4"/>
    <w:rsid w:val="00440B34"/>
    <w:rsid w:val="00440F1F"/>
    <w:rsid w:val="00450328"/>
    <w:rsid w:val="004574C5"/>
    <w:rsid w:val="00457D29"/>
    <w:rsid w:val="004612F1"/>
    <w:rsid w:val="004627F3"/>
    <w:rsid w:val="004636FF"/>
    <w:rsid w:val="00466A0F"/>
    <w:rsid w:val="00466CF7"/>
    <w:rsid w:val="004751F1"/>
    <w:rsid w:val="00495081"/>
    <w:rsid w:val="0049603C"/>
    <w:rsid w:val="00496D44"/>
    <w:rsid w:val="004A676E"/>
    <w:rsid w:val="004B291B"/>
    <w:rsid w:val="004B4DEC"/>
    <w:rsid w:val="004B61A5"/>
    <w:rsid w:val="004C01E0"/>
    <w:rsid w:val="004C1E4C"/>
    <w:rsid w:val="004C445D"/>
    <w:rsid w:val="004C543B"/>
    <w:rsid w:val="00521E1A"/>
    <w:rsid w:val="0054072A"/>
    <w:rsid w:val="00553C22"/>
    <w:rsid w:val="00564AA4"/>
    <w:rsid w:val="00564B7A"/>
    <w:rsid w:val="00583392"/>
    <w:rsid w:val="00586A5B"/>
    <w:rsid w:val="00587013"/>
    <w:rsid w:val="00592165"/>
    <w:rsid w:val="0059413F"/>
    <w:rsid w:val="005A3C0D"/>
    <w:rsid w:val="005A70DD"/>
    <w:rsid w:val="005B08FA"/>
    <w:rsid w:val="005B3AC3"/>
    <w:rsid w:val="005C08C4"/>
    <w:rsid w:val="005C7FC0"/>
    <w:rsid w:val="005D44FC"/>
    <w:rsid w:val="005D6CEA"/>
    <w:rsid w:val="005E14CA"/>
    <w:rsid w:val="005E2326"/>
    <w:rsid w:val="00606706"/>
    <w:rsid w:val="00612FDB"/>
    <w:rsid w:val="00614065"/>
    <w:rsid w:val="00627DB9"/>
    <w:rsid w:val="00650F51"/>
    <w:rsid w:val="00651BB8"/>
    <w:rsid w:val="00654A13"/>
    <w:rsid w:val="006556F5"/>
    <w:rsid w:val="00662FC5"/>
    <w:rsid w:val="00663D67"/>
    <w:rsid w:val="00676DE8"/>
    <w:rsid w:val="006816A6"/>
    <w:rsid w:val="0068641A"/>
    <w:rsid w:val="006A4A10"/>
    <w:rsid w:val="006B60B0"/>
    <w:rsid w:val="006B6F30"/>
    <w:rsid w:val="006C1E7D"/>
    <w:rsid w:val="007026E1"/>
    <w:rsid w:val="0070581B"/>
    <w:rsid w:val="00730B82"/>
    <w:rsid w:val="00730C36"/>
    <w:rsid w:val="00731F55"/>
    <w:rsid w:val="007457CC"/>
    <w:rsid w:val="00747151"/>
    <w:rsid w:val="00747722"/>
    <w:rsid w:val="00760F59"/>
    <w:rsid w:val="00761961"/>
    <w:rsid w:val="00765F4B"/>
    <w:rsid w:val="00795EA5"/>
    <w:rsid w:val="007A588E"/>
    <w:rsid w:val="007A6A18"/>
    <w:rsid w:val="007B6CC3"/>
    <w:rsid w:val="007C05CF"/>
    <w:rsid w:val="007C4693"/>
    <w:rsid w:val="007C4B9F"/>
    <w:rsid w:val="007C769E"/>
    <w:rsid w:val="007D1F45"/>
    <w:rsid w:val="007D1FD3"/>
    <w:rsid w:val="007D4A0D"/>
    <w:rsid w:val="007D622B"/>
    <w:rsid w:val="007E1BE5"/>
    <w:rsid w:val="007E490E"/>
    <w:rsid w:val="0080572C"/>
    <w:rsid w:val="00807F61"/>
    <w:rsid w:val="008148C5"/>
    <w:rsid w:val="0082229E"/>
    <w:rsid w:val="0083622F"/>
    <w:rsid w:val="008369BF"/>
    <w:rsid w:val="00837016"/>
    <w:rsid w:val="00840691"/>
    <w:rsid w:val="00843C27"/>
    <w:rsid w:val="00845644"/>
    <w:rsid w:val="00847856"/>
    <w:rsid w:val="008559E7"/>
    <w:rsid w:val="00861A08"/>
    <w:rsid w:val="00862F60"/>
    <w:rsid w:val="00864950"/>
    <w:rsid w:val="00867F71"/>
    <w:rsid w:val="008709F3"/>
    <w:rsid w:val="00885E76"/>
    <w:rsid w:val="00886759"/>
    <w:rsid w:val="008A48E5"/>
    <w:rsid w:val="008B2E4B"/>
    <w:rsid w:val="008B5D03"/>
    <w:rsid w:val="008C0765"/>
    <w:rsid w:val="008C11FC"/>
    <w:rsid w:val="008C2368"/>
    <w:rsid w:val="008F0BF3"/>
    <w:rsid w:val="008F2D56"/>
    <w:rsid w:val="009006D4"/>
    <w:rsid w:val="009033CD"/>
    <w:rsid w:val="0091144A"/>
    <w:rsid w:val="00914261"/>
    <w:rsid w:val="00914833"/>
    <w:rsid w:val="00921D8D"/>
    <w:rsid w:val="00925519"/>
    <w:rsid w:val="009263BB"/>
    <w:rsid w:val="00941599"/>
    <w:rsid w:val="00943877"/>
    <w:rsid w:val="0094774A"/>
    <w:rsid w:val="00952C1A"/>
    <w:rsid w:val="00953F02"/>
    <w:rsid w:val="00962421"/>
    <w:rsid w:val="00972EC9"/>
    <w:rsid w:val="00994091"/>
    <w:rsid w:val="00996879"/>
    <w:rsid w:val="009A5378"/>
    <w:rsid w:val="009B3CB3"/>
    <w:rsid w:val="009B6D65"/>
    <w:rsid w:val="009C4E95"/>
    <w:rsid w:val="009D7D07"/>
    <w:rsid w:val="009F3F74"/>
    <w:rsid w:val="009F76E0"/>
    <w:rsid w:val="00A23533"/>
    <w:rsid w:val="00A356A0"/>
    <w:rsid w:val="00A427B8"/>
    <w:rsid w:val="00A66928"/>
    <w:rsid w:val="00A743C6"/>
    <w:rsid w:val="00A85231"/>
    <w:rsid w:val="00A9049E"/>
    <w:rsid w:val="00A9356E"/>
    <w:rsid w:val="00AA28C4"/>
    <w:rsid w:val="00AB08DE"/>
    <w:rsid w:val="00AB3F80"/>
    <w:rsid w:val="00AB4315"/>
    <w:rsid w:val="00AB6A59"/>
    <w:rsid w:val="00AC3C34"/>
    <w:rsid w:val="00AC43AF"/>
    <w:rsid w:val="00AC7C74"/>
    <w:rsid w:val="00AD1585"/>
    <w:rsid w:val="00AD30B7"/>
    <w:rsid w:val="00AD5586"/>
    <w:rsid w:val="00AD6702"/>
    <w:rsid w:val="00AD7752"/>
    <w:rsid w:val="00AF0C5E"/>
    <w:rsid w:val="00AF1FE7"/>
    <w:rsid w:val="00AF5BB2"/>
    <w:rsid w:val="00AF5E02"/>
    <w:rsid w:val="00B158E3"/>
    <w:rsid w:val="00B2054B"/>
    <w:rsid w:val="00B23FBE"/>
    <w:rsid w:val="00B26345"/>
    <w:rsid w:val="00B33E89"/>
    <w:rsid w:val="00B36CA3"/>
    <w:rsid w:val="00B41D2F"/>
    <w:rsid w:val="00B51DFF"/>
    <w:rsid w:val="00B614A5"/>
    <w:rsid w:val="00B66C06"/>
    <w:rsid w:val="00B75D7C"/>
    <w:rsid w:val="00B8370E"/>
    <w:rsid w:val="00BA0B5F"/>
    <w:rsid w:val="00BB2402"/>
    <w:rsid w:val="00BC4CBB"/>
    <w:rsid w:val="00BD2B78"/>
    <w:rsid w:val="00BF2A24"/>
    <w:rsid w:val="00C04A30"/>
    <w:rsid w:val="00C04EA4"/>
    <w:rsid w:val="00C15095"/>
    <w:rsid w:val="00C230BE"/>
    <w:rsid w:val="00C33E76"/>
    <w:rsid w:val="00C44B06"/>
    <w:rsid w:val="00C50391"/>
    <w:rsid w:val="00C5335E"/>
    <w:rsid w:val="00C54B1B"/>
    <w:rsid w:val="00C65201"/>
    <w:rsid w:val="00C657D9"/>
    <w:rsid w:val="00C65FB6"/>
    <w:rsid w:val="00C67BAB"/>
    <w:rsid w:val="00C704D6"/>
    <w:rsid w:val="00C76CC5"/>
    <w:rsid w:val="00C77B4E"/>
    <w:rsid w:val="00C84BA1"/>
    <w:rsid w:val="00C84C96"/>
    <w:rsid w:val="00CA6229"/>
    <w:rsid w:val="00CA66AB"/>
    <w:rsid w:val="00CB1398"/>
    <w:rsid w:val="00CC74EB"/>
    <w:rsid w:val="00CD4964"/>
    <w:rsid w:val="00CE072F"/>
    <w:rsid w:val="00CE0B34"/>
    <w:rsid w:val="00CE61FD"/>
    <w:rsid w:val="00CF0D93"/>
    <w:rsid w:val="00CF6768"/>
    <w:rsid w:val="00D02653"/>
    <w:rsid w:val="00D04491"/>
    <w:rsid w:val="00D110D4"/>
    <w:rsid w:val="00D11DFB"/>
    <w:rsid w:val="00D130E6"/>
    <w:rsid w:val="00D24C94"/>
    <w:rsid w:val="00D2500C"/>
    <w:rsid w:val="00D321FD"/>
    <w:rsid w:val="00D41535"/>
    <w:rsid w:val="00D435D6"/>
    <w:rsid w:val="00D468BA"/>
    <w:rsid w:val="00D51C1F"/>
    <w:rsid w:val="00D5477F"/>
    <w:rsid w:val="00D72A8B"/>
    <w:rsid w:val="00D73391"/>
    <w:rsid w:val="00D74A1D"/>
    <w:rsid w:val="00D750C2"/>
    <w:rsid w:val="00D77EA4"/>
    <w:rsid w:val="00D8780D"/>
    <w:rsid w:val="00D9338F"/>
    <w:rsid w:val="00DA327F"/>
    <w:rsid w:val="00DA5556"/>
    <w:rsid w:val="00DD7EA9"/>
    <w:rsid w:val="00DE531A"/>
    <w:rsid w:val="00DE6D47"/>
    <w:rsid w:val="00DF0814"/>
    <w:rsid w:val="00DF4F7C"/>
    <w:rsid w:val="00DF75A4"/>
    <w:rsid w:val="00E155A9"/>
    <w:rsid w:val="00E15BBB"/>
    <w:rsid w:val="00E216CA"/>
    <w:rsid w:val="00E22F15"/>
    <w:rsid w:val="00E249A3"/>
    <w:rsid w:val="00E32532"/>
    <w:rsid w:val="00E37A1F"/>
    <w:rsid w:val="00E42DA5"/>
    <w:rsid w:val="00E464D5"/>
    <w:rsid w:val="00E536B9"/>
    <w:rsid w:val="00E53A03"/>
    <w:rsid w:val="00E54E8A"/>
    <w:rsid w:val="00E8289D"/>
    <w:rsid w:val="00E86C0A"/>
    <w:rsid w:val="00EA1D53"/>
    <w:rsid w:val="00EB20BD"/>
    <w:rsid w:val="00EB6992"/>
    <w:rsid w:val="00ED0D08"/>
    <w:rsid w:val="00ED58C3"/>
    <w:rsid w:val="00EE123F"/>
    <w:rsid w:val="00EE7F86"/>
    <w:rsid w:val="00EF3C8E"/>
    <w:rsid w:val="00EF584C"/>
    <w:rsid w:val="00EF7A80"/>
    <w:rsid w:val="00F047C4"/>
    <w:rsid w:val="00F0690B"/>
    <w:rsid w:val="00F1610B"/>
    <w:rsid w:val="00F177A0"/>
    <w:rsid w:val="00F24C32"/>
    <w:rsid w:val="00F30ABE"/>
    <w:rsid w:val="00F4078E"/>
    <w:rsid w:val="00F50F3C"/>
    <w:rsid w:val="00F652EE"/>
    <w:rsid w:val="00F77007"/>
    <w:rsid w:val="00F8308C"/>
    <w:rsid w:val="00F858F3"/>
    <w:rsid w:val="00FA63F8"/>
    <w:rsid w:val="00FB190D"/>
    <w:rsid w:val="00FC0F6B"/>
    <w:rsid w:val="00FC24B5"/>
    <w:rsid w:val="00FC4BB4"/>
    <w:rsid w:val="00FC7687"/>
    <w:rsid w:val="00FD525D"/>
    <w:rsid w:val="00FD528F"/>
    <w:rsid w:val="00FE050C"/>
    <w:rsid w:val="00FF0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A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84AAF"/>
    <w:pPr>
      <w:ind w:left="720"/>
      <w:contextualSpacing/>
    </w:pPr>
  </w:style>
  <w:style w:type="table" w:styleId="TableGrid">
    <w:name w:val="Table Grid"/>
    <w:basedOn w:val="TableNormal"/>
    <w:uiPriority w:val="99"/>
    <w:locked/>
    <w:rsid w:val="00D435D6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122</Words>
  <Characters>698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безопасности</dc:title>
  <dc:subject/>
  <dc:creator>Батура</dc:creator>
  <cp:keywords/>
  <dc:description/>
  <cp:lastModifiedBy>a_batyra</cp:lastModifiedBy>
  <cp:revision>12</cp:revision>
  <cp:lastPrinted>2019-01-08T09:46:00Z</cp:lastPrinted>
  <dcterms:created xsi:type="dcterms:W3CDTF">2019-04-08T09:27:00Z</dcterms:created>
  <dcterms:modified xsi:type="dcterms:W3CDTF">2019-04-08T09:52:00Z</dcterms:modified>
</cp:coreProperties>
</file>