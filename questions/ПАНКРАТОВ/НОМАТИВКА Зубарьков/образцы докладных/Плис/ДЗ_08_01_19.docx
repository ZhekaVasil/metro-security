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29" w:rsidRPr="00583392" w:rsidRDefault="00457D29" w:rsidP="00583392">
      <w:pPr>
        <w:tabs>
          <w:tab w:val="left" w:pos="4500"/>
        </w:tabs>
        <w:spacing w:line="280" w:lineRule="exact"/>
        <w:jc w:val="both"/>
        <w:rPr>
          <w:sz w:val="30"/>
          <w:szCs w:val="30"/>
        </w:rPr>
      </w:pPr>
      <w:r w:rsidRPr="00583392">
        <w:rPr>
          <w:sz w:val="30"/>
          <w:szCs w:val="30"/>
        </w:rPr>
        <w:t>Служба безопасности</w:t>
      </w:r>
      <w:r w:rsidRPr="00583392">
        <w:rPr>
          <w:sz w:val="30"/>
          <w:szCs w:val="30"/>
        </w:rPr>
        <w:tab/>
        <w:t>Заместителю директора</w:t>
      </w:r>
    </w:p>
    <w:p w:rsidR="00457D29" w:rsidRPr="00583392" w:rsidRDefault="00457D29" w:rsidP="00583392">
      <w:pPr>
        <w:tabs>
          <w:tab w:val="left" w:pos="4500"/>
        </w:tabs>
        <w:jc w:val="both"/>
        <w:rPr>
          <w:sz w:val="30"/>
          <w:szCs w:val="30"/>
        </w:rPr>
      </w:pPr>
      <w:r w:rsidRPr="00583392">
        <w:rPr>
          <w:sz w:val="30"/>
          <w:szCs w:val="30"/>
        </w:rPr>
        <w:tab/>
        <w:t>по безопасности</w:t>
      </w:r>
    </w:p>
    <w:p w:rsidR="00457D29" w:rsidRPr="00583392" w:rsidRDefault="00457D29" w:rsidP="00583392">
      <w:pPr>
        <w:tabs>
          <w:tab w:val="left" w:pos="4500"/>
        </w:tabs>
        <w:spacing w:line="360" w:lineRule="auto"/>
        <w:jc w:val="both"/>
        <w:rPr>
          <w:sz w:val="30"/>
          <w:szCs w:val="30"/>
        </w:rPr>
      </w:pPr>
      <w:r w:rsidRPr="00583392">
        <w:rPr>
          <w:sz w:val="30"/>
          <w:szCs w:val="30"/>
        </w:rPr>
        <w:tab/>
        <w:t>Плису В.В.</w:t>
      </w:r>
    </w:p>
    <w:p w:rsidR="00457D29" w:rsidRPr="001D17F1" w:rsidRDefault="00457D29" w:rsidP="00583392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ДОКЛАДНАЯ </w:t>
      </w:r>
      <w:r w:rsidRPr="001D17F1">
        <w:rPr>
          <w:sz w:val="30"/>
          <w:szCs w:val="30"/>
        </w:rPr>
        <w:t>ЗАПИСКА</w:t>
      </w:r>
    </w:p>
    <w:p w:rsidR="00457D29" w:rsidRPr="00D77EA4" w:rsidRDefault="00457D29" w:rsidP="00583392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08</w:t>
      </w:r>
      <w:r w:rsidRPr="00D77EA4">
        <w:rPr>
          <w:sz w:val="30"/>
          <w:szCs w:val="30"/>
        </w:rPr>
        <w:t>.</w:t>
      </w:r>
      <w:r>
        <w:rPr>
          <w:sz w:val="30"/>
          <w:szCs w:val="30"/>
        </w:rPr>
        <w:t>01</w:t>
      </w:r>
      <w:r w:rsidRPr="00D77EA4">
        <w:rPr>
          <w:sz w:val="30"/>
          <w:szCs w:val="30"/>
        </w:rPr>
        <w:t>.201</w:t>
      </w:r>
      <w:r>
        <w:rPr>
          <w:sz w:val="30"/>
          <w:szCs w:val="30"/>
        </w:rPr>
        <w:t>9</w:t>
      </w:r>
    </w:p>
    <w:p w:rsidR="00457D29" w:rsidRPr="001D17F1" w:rsidRDefault="00457D29" w:rsidP="00583392">
      <w:pPr>
        <w:spacing w:line="360" w:lineRule="auto"/>
        <w:rPr>
          <w:sz w:val="30"/>
          <w:szCs w:val="30"/>
        </w:rPr>
      </w:pPr>
      <w:r w:rsidRPr="001D17F1">
        <w:rPr>
          <w:sz w:val="30"/>
          <w:szCs w:val="30"/>
        </w:rPr>
        <w:t>г. Минск</w:t>
      </w:r>
    </w:p>
    <w:p w:rsidR="00457D29" w:rsidRDefault="00457D29" w:rsidP="00583392">
      <w:pPr>
        <w:spacing w:line="360" w:lineRule="auto"/>
        <w:rPr>
          <w:sz w:val="30"/>
          <w:szCs w:val="30"/>
        </w:rPr>
      </w:pPr>
    </w:p>
    <w:p w:rsidR="00457D29" w:rsidRDefault="00457D29" w:rsidP="00466CF7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Во исполнения Вашего указания службой безопасности проверено наличие ключей от дверей типа «Метро» на вход/выход и от замков запорных устройств у дежурной смены инспекторов СБ и у ДСЦП (ДСП) на следующих станциях:</w:t>
      </w:r>
    </w:p>
    <w:tbl>
      <w:tblPr>
        <w:tblStyle w:val="TableGrid"/>
        <w:tblpPr w:leftFromText="180" w:rightFromText="180" w:vertAnchor="text" w:horzAnchor="margin" w:tblpXSpec="center" w:tblpY="269"/>
        <w:tblW w:w="10235" w:type="dxa"/>
        <w:tblLook w:val="01E0"/>
      </w:tblPr>
      <w:tblGrid>
        <w:gridCol w:w="546"/>
        <w:gridCol w:w="1513"/>
        <w:gridCol w:w="863"/>
        <w:gridCol w:w="2013"/>
        <w:gridCol w:w="2013"/>
        <w:gridCol w:w="1891"/>
        <w:gridCol w:w="1396"/>
      </w:tblGrid>
      <w:tr w:rsidR="00457D29" w:rsidRPr="00914261" w:rsidTr="00FF07AF">
        <w:tc>
          <w:tcPr>
            <w:tcW w:w="546" w:type="dxa"/>
            <w:vMerge w:val="restart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№ п/п</w:t>
            </w:r>
          </w:p>
        </w:tc>
        <w:tc>
          <w:tcPr>
            <w:tcW w:w="2376" w:type="dxa"/>
            <w:gridSpan w:val="2"/>
            <w:vMerge w:val="restart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Название станции</w:t>
            </w:r>
          </w:p>
        </w:tc>
        <w:tc>
          <w:tcPr>
            <w:tcW w:w="7313" w:type="dxa"/>
            <w:gridSpan w:val="4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Наличие ключей у</w:t>
            </w:r>
          </w:p>
        </w:tc>
      </w:tr>
      <w:tr w:rsidR="00457D29" w:rsidRPr="00914261" w:rsidTr="00FF07AF">
        <w:tc>
          <w:tcPr>
            <w:tcW w:w="546" w:type="dxa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  <w:tc>
          <w:tcPr>
            <w:tcW w:w="2376" w:type="dxa"/>
            <w:gridSpan w:val="2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  <w:tc>
          <w:tcPr>
            <w:tcW w:w="4026" w:type="dxa"/>
            <w:gridSpan w:val="2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дежурной смены инспекторов СБ</w:t>
            </w:r>
          </w:p>
        </w:tc>
        <w:tc>
          <w:tcPr>
            <w:tcW w:w="3287" w:type="dxa"/>
            <w:gridSpan w:val="2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ДСЦП (ДСП)</w:t>
            </w:r>
          </w:p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(</w:t>
            </w:r>
            <w:r>
              <w:rPr>
                <w:rFonts w:eastAsia="Calibri"/>
              </w:rPr>
              <w:t xml:space="preserve">на </w:t>
            </w:r>
            <w:r w:rsidRPr="00914261">
              <w:rPr>
                <w:rFonts w:eastAsia="Calibri"/>
              </w:rPr>
              <w:t>аварийн</w:t>
            </w:r>
            <w:r>
              <w:rPr>
                <w:rFonts w:eastAsia="Calibri"/>
              </w:rPr>
              <w:t>ой</w:t>
            </w:r>
            <w:r w:rsidRPr="00914261">
              <w:rPr>
                <w:rFonts w:eastAsia="Calibri"/>
              </w:rPr>
              <w:t xml:space="preserve"> доск</w:t>
            </w:r>
            <w:r>
              <w:rPr>
                <w:rFonts w:eastAsia="Calibri"/>
              </w:rPr>
              <w:t>е</w:t>
            </w:r>
            <w:r w:rsidRPr="00914261">
              <w:rPr>
                <w:rFonts w:eastAsia="Calibri"/>
              </w:rPr>
              <w:t>)</w:t>
            </w:r>
          </w:p>
        </w:tc>
      </w:tr>
      <w:tr w:rsidR="00457D29" w:rsidRPr="00914261" w:rsidTr="00FF07AF">
        <w:tc>
          <w:tcPr>
            <w:tcW w:w="546" w:type="dxa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  <w:tc>
          <w:tcPr>
            <w:tcW w:w="2376" w:type="dxa"/>
            <w:gridSpan w:val="2"/>
            <w:vMerge/>
            <w:vAlign w:val="center"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от дверей типа</w:t>
            </w:r>
            <w:r>
              <w:rPr>
                <w:rFonts w:eastAsia="Calibri"/>
              </w:rPr>
              <w:t xml:space="preserve"> «Метро на вход/выход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от замков запорных устройств</w:t>
            </w:r>
          </w:p>
        </w:tc>
        <w:tc>
          <w:tcPr>
            <w:tcW w:w="1891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от дверей типа</w:t>
            </w:r>
            <w:r>
              <w:rPr>
                <w:rFonts w:eastAsia="Calibri"/>
              </w:rPr>
              <w:t xml:space="preserve"> «Метро на вход/выход</w:t>
            </w:r>
          </w:p>
        </w:tc>
        <w:tc>
          <w:tcPr>
            <w:tcW w:w="1396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от замков запорных устройств</w:t>
            </w:r>
          </w:p>
        </w:tc>
      </w:tr>
      <w:tr w:rsidR="00457D29" w:rsidRPr="00914261" w:rsidTr="00FF07AF">
        <w:tc>
          <w:tcPr>
            <w:tcW w:w="546" w:type="dxa"/>
            <w:vMerge w:val="restart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13" w:type="dxa"/>
            <w:vMerge w:val="restart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Малиновка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91" w:type="dxa"/>
            <w:vAlign w:val="center"/>
          </w:tcPr>
          <w:p w:rsidR="00457D29" w:rsidRPr="00B23FBE" w:rsidRDefault="00457D29" w:rsidP="00FF07AF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имеется 1 ключ на вход</w:t>
            </w:r>
          </w:p>
        </w:tc>
        <w:tc>
          <w:tcPr>
            <w:tcW w:w="1396" w:type="dxa"/>
            <w:vMerge w:val="restart"/>
            <w:vAlign w:val="center"/>
          </w:tcPr>
          <w:p w:rsidR="00457D29" w:rsidRPr="00B23FBE" w:rsidRDefault="00457D29" w:rsidP="00FF07AF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FF07AF">
        <w:tc>
          <w:tcPr>
            <w:tcW w:w="546" w:type="dxa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  <w:tc>
          <w:tcPr>
            <w:tcW w:w="1513" w:type="dxa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91" w:type="dxa"/>
            <w:vAlign w:val="center"/>
          </w:tcPr>
          <w:p w:rsidR="00457D29" w:rsidRPr="00B23FBE" w:rsidRDefault="00457D29" w:rsidP="00FF07AF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  <w:tc>
          <w:tcPr>
            <w:tcW w:w="1396" w:type="dxa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FF07AF">
        <w:tc>
          <w:tcPr>
            <w:tcW w:w="546" w:type="dxa"/>
            <w:vMerge w:val="restart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13" w:type="dxa"/>
            <w:vMerge w:val="restart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Петровщина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91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3 ключа</w:t>
            </w:r>
          </w:p>
        </w:tc>
        <w:tc>
          <w:tcPr>
            <w:tcW w:w="1396" w:type="dxa"/>
            <w:vMerge w:val="restart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8 ключей</w:t>
            </w:r>
          </w:p>
        </w:tc>
      </w:tr>
      <w:tr w:rsidR="00457D29" w:rsidRPr="00914261" w:rsidTr="00FF07AF">
        <w:tc>
          <w:tcPr>
            <w:tcW w:w="546" w:type="dxa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  <w:tc>
          <w:tcPr>
            <w:tcW w:w="1513" w:type="dxa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91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3 ключа</w:t>
            </w:r>
          </w:p>
        </w:tc>
        <w:tc>
          <w:tcPr>
            <w:tcW w:w="1396" w:type="dxa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FF07AF">
        <w:tc>
          <w:tcPr>
            <w:tcW w:w="546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Михалово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20 ключей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8 ключей</w:t>
            </w:r>
          </w:p>
        </w:tc>
        <w:tc>
          <w:tcPr>
            <w:tcW w:w="1891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396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</w:tr>
      <w:tr w:rsidR="00457D29" w:rsidRPr="00914261" w:rsidTr="00FF07AF">
        <w:tc>
          <w:tcPr>
            <w:tcW w:w="546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Грушевка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91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396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</w:tr>
      <w:tr w:rsidR="00457D29" w:rsidRPr="00914261" w:rsidTr="00FF07AF">
        <w:tc>
          <w:tcPr>
            <w:tcW w:w="546" w:type="dxa"/>
            <w:vMerge w:val="restart"/>
            <w:vAlign w:val="center"/>
          </w:tcPr>
          <w:p w:rsidR="00457D29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13" w:type="dxa"/>
            <w:vMerge w:val="restart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Институт Культуры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91" w:type="dxa"/>
            <w:vAlign w:val="center"/>
          </w:tcPr>
          <w:p w:rsidR="00457D29" w:rsidRPr="00B23FBE" w:rsidRDefault="00457D29" w:rsidP="00FF07AF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</w:t>
            </w:r>
          </w:p>
        </w:tc>
        <w:tc>
          <w:tcPr>
            <w:tcW w:w="1396" w:type="dxa"/>
            <w:vMerge w:val="restart"/>
            <w:vAlign w:val="center"/>
          </w:tcPr>
          <w:p w:rsidR="00457D29" w:rsidRPr="00B23FBE" w:rsidRDefault="00457D29" w:rsidP="00FF07AF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FF07AF">
        <w:tc>
          <w:tcPr>
            <w:tcW w:w="546" w:type="dxa"/>
            <w:vMerge/>
            <w:vAlign w:val="center"/>
          </w:tcPr>
          <w:p w:rsidR="00457D29" w:rsidRDefault="00457D29" w:rsidP="00FF07AF">
            <w:pPr>
              <w:jc w:val="center"/>
              <w:rPr>
                <w:rFonts w:eastAsia="Calibri"/>
              </w:rPr>
            </w:pPr>
          </w:p>
        </w:tc>
        <w:tc>
          <w:tcPr>
            <w:tcW w:w="1513" w:type="dxa"/>
            <w:vMerge/>
            <w:vAlign w:val="center"/>
          </w:tcPr>
          <w:p w:rsidR="00457D29" w:rsidRDefault="00457D29" w:rsidP="00FF07AF">
            <w:pPr>
              <w:jc w:val="center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891" w:type="dxa"/>
            <w:vAlign w:val="center"/>
          </w:tcPr>
          <w:p w:rsidR="00457D29" w:rsidRPr="00B23FBE" w:rsidRDefault="00457D29" w:rsidP="00FF07AF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 xml:space="preserve">имеется </w:t>
            </w:r>
            <w:r>
              <w:rPr>
                <w:rFonts w:eastAsia="Calibri"/>
                <w:i/>
              </w:rPr>
              <w:t>2</w:t>
            </w:r>
            <w:r w:rsidRPr="00B23FBE">
              <w:rPr>
                <w:rFonts w:eastAsia="Calibri"/>
                <w:i/>
              </w:rPr>
              <w:t xml:space="preserve"> ключ</w:t>
            </w:r>
            <w:r>
              <w:rPr>
                <w:rFonts w:eastAsia="Calibri"/>
                <w:i/>
              </w:rPr>
              <w:t>а</w:t>
            </w:r>
            <w:r w:rsidRPr="00B23FBE">
              <w:rPr>
                <w:rFonts w:eastAsia="Calibri"/>
                <w:i/>
              </w:rPr>
              <w:t xml:space="preserve"> на вход</w:t>
            </w:r>
          </w:p>
        </w:tc>
        <w:tc>
          <w:tcPr>
            <w:tcW w:w="1396" w:type="dxa"/>
            <w:vMerge/>
          </w:tcPr>
          <w:p w:rsidR="00457D29" w:rsidRDefault="00457D29" w:rsidP="00FF07AF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651BB8">
        <w:tc>
          <w:tcPr>
            <w:tcW w:w="546" w:type="dxa"/>
            <w:vMerge w:val="restart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bookmarkStart w:id="0" w:name="OLE_LINK1"/>
            <w:r>
              <w:rPr>
                <w:rFonts w:eastAsia="Calibri"/>
              </w:rPr>
              <w:t>6</w:t>
            </w:r>
          </w:p>
        </w:tc>
        <w:tc>
          <w:tcPr>
            <w:tcW w:w="1513" w:type="dxa"/>
            <w:vMerge w:val="restart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пл. Ленина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91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396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</w:tr>
      <w:bookmarkEnd w:id="0"/>
      <w:tr w:rsidR="00457D29" w:rsidRPr="00914261" w:rsidTr="00651BB8">
        <w:tc>
          <w:tcPr>
            <w:tcW w:w="546" w:type="dxa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  <w:tc>
          <w:tcPr>
            <w:tcW w:w="1513" w:type="dxa"/>
            <w:vMerge/>
          </w:tcPr>
          <w:p w:rsidR="00457D29" w:rsidRPr="00914261" w:rsidRDefault="00457D29" w:rsidP="00FF07AF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F07A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91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396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</w:tr>
      <w:tr w:rsidR="00457D29" w:rsidRPr="00914261" w:rsidTr="00651BB8">
        <w:tc>
          <w:tcPr>
            <w:tcW w:w="546" w:type="dxa"/>
            <w:vMerge w:val="restart"/>
            <w:vAlign w:val="center"/>
          </w:tcPr>
          <w:p w:rsidR="00457D29" w:rsidRPr="00914261" w:rsidRDefault="00457D29" w:rsidP="00E155A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13" w:type="dxa"/>
            <w:vMerge w:val="restart"/>
            <w:vAlign w:val="center"/>
          </w:tcPr>
          <w:p w:rsidR="00457D29" w:rsidRPr="00914261" w:rsidRDefault="00457D29" w:rsidP="00E155A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Октябрьская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E155A9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E155A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2013" w:type="dxa"/>
            <w:vMerge w:val="restart"/>
            <w:vAlign w:val="center"/>
          </w:tcPr>
          <w:p w:rsidR="00457D29" w:rsidRPr="00B23FBE" w:rsidRDefault="00457D29" w:rsidP="00E155A9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  <w:tc>
          <w:tcPr>
            <w:tcW w:w="1891" w:type="dxa"/>
            <w:vAlign w:val="center"/>
          </w:tcPr>
          <w:p w:rsidR="00457D29" w:rsidRPr="00FF07AF" w:rsidRDefault="00457D29" w:rsidP="00651BB8">
            <w:pPr>
              <w:jc w:val="center"/>
              <w:rPr>
                <w:rFonts w:eastAsia="Calibri"/>
                <w:i/>
              </w:rPr>
            </w:pPr>
            <w:r w:rsidRPr="00FF07AF">
              <w:rPr>
                <w:rFonts w:eastAsia="Calibri"/>
                <w:i/>
              </w:rPr>
              <w:t>имеется 2 ключа на выход</w:t>
            </w:r>
          </w:p>
        </w:tc>
        <w:tc>
          <w:tcPr>
            <w:tcW w:w="1396" w:type="dxa"/>
            <w:vMerge w:val="restart"/>
            <w:vAlign w:val="center"/>
          </w:tcPr>
          <w:p w:rsidR="00457D29" w:rsidRPr="00914261" w:rsidRDefault="00457D29" w:rsidP="00E155A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6 ключей</w:t>
            </w:r>
          </w:p>
        </w:tc>
      </w:tr>
      <w:tr w:rsidR="00457D29" w:rsidRPr="00914261" w:rsidTr="00651BB8">
        <w:tc>
          <w:tcPr>
            <w:tcW w:w="546" w:type="dxa"/>
            <w:vMerge/>
            <w:vAlign w:val="center"/>
          </w:tcPr>
          <w:p w:rsidR="00457D29" w:rsidRPr="00914261" w:rsidRDefault="00457D29" w:rsidP="00E155A9">
            <w:pPr>
              <w:jc w:val="center"/>
              <w:rPr>
                <w:rFonts w:eastAsia="Calibri"/>
              </w:rPr>
            </w:pPr>
          </w:p>
        </w:tc>
        <w:tc>
          <w:tcPr>
            <w:tcW w:w="1513" w:type="dxa"/>
            <w:vMerge/>
            <w:vAlign w:val="center"/>
          </w:tcPr>
          <w:p w:rsidR="00457D29" w:rsidRPr="00914261" w:rsidRDefault="00457D29" w:rsidP="00E155A9">
            <w:pPr>
              <w:jc w:val="center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E155A9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E155A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2013" w:type="dxa"/>
            <w:vMerge/>
          </w:tcPr>
          <w:p w:rsidR="00457D29" w:rsidRPr="00914261" w:rsidRDefault="00457D29" w:rsidP="00E155A9">
            <w:pPr>
              <w:jc w:val="both"/>
              <w:rPr>
                <w:rFonts w:eastAsia="Calibri"/>
              </w:rPr>
            </w:pPr>
          </w:p>
        </w:tc>
        <w:tc>
          <w:tcPr>
            <w:tcW w:w="1891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396" w:type="dxa"/>
            <w:vMerge/>
          </w:tcPr>
          <w:p w:rsidR="00457D29" w:rsidRPr="00914261" w:rsidRDefault="00457D29" w:rsidP="00E155A9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651BB8">
        <w:tc>
          <w:tcPr>
            <w:tcW w:w="546" w:type="dxa"/>
            <w:vMerge w:val="restart"/>
            <w:vAlign w:val="center"/>
          </w:tcPr>
          <w:p w:rsidR="00457D29" w:rsidRPr="00914261" w:rsidRDefault="00457D29" w:rsidP="00F858F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13" w:type="dxa"/>
            <w:vMerge w:val="restart"/>
            <w:vAlign w:val="center"/>
          </w:tcPr>
          <w:p w:rsidR="00457D29" w:rsidRPr="00914261" w:rsidRDefault="00457D29" w:rsidP="00F858F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пл. Победы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F858F3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858F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858F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891" w:type="dxa"/>
            <w:vMerge w:val="restart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396" w:type="dxa"/>
            <w:vMerge w:val="restart"/>
            <w:vAlign w:val="center"/>
          </w:tcPr>
          <w:p w:rsidR="00457D29" w:rsidRPr="00914261" w:rsidRDefault="00457D29" w:rsidP="00F858F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8 ключей</w:t>
            </w:r>
          </w:p>
        </w:tc>
      </w:tr>
      <w:tr w:rsidR="00457D29" w:rsidRPr="00914261" w:rsidTr="0049603C">
        <w:tc>
          <w:tcPr>
            <w:tcW w:w="546" w:type="dxa"/>
            <w:vMerge/>
          </w:tcPr>
          <w:p w:rsidR="00457D29" w:rsidRPr="00914261" w:rsidRDefault="00457D29" w:rsidP="00F858F3">
            <w:pPr>
              <w:jc w:val="both"/>
              <w:rPr>
                <w:rFonts w:eastAsia="Calibri"/>
              </w:rPr>
            </w:pPr>
          </w:p>
        </w:tc>
        <w:tc>
          <w:tcPr>
            <w:tcW w:w="1513" w:type="dxa"/>
            <w:vMerge/>
          </w:tcPr>
          <w:p w:rsidR="00457D29" w:rsidRPr="00914261" w:rsidRDefault="00457D29" w:rsidP="00F858F3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F858F3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858F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F858F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91" w:type="dxa"/>
            <w:vMerge/>
          </w:tcPr>
          <w:p w:rsidR="00457D29" w:rsidRPr="00914261" w:rsidRDefault="00457D29" w:rsidP="00F858F3">
            <w:pPr>
              <w:jc w:val="both"/>
              <w:rPr>
                <w:rFonts w:eastAsia="Calibri"/>
              </w:rPr>
            </w:pPr>
          </w:p>
        </w:tc>
        <w:tc>
          <w:tcPr>
            <w:tcW w:w="1396" w:type="dxa"/>
            <w:vMerge/>
          </w:tcPr>
          <w:p w:rsidR="00457D29" w:rsidRPr="00914261" w:rsidRDefault="00457D29" w:rsidP="00F858F3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391117">
        <w:tc>
          <w:tcPr>
            <w:tcW w:w="546" w:type="dxa"/>
            <w:vMerge w:val="restart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13" w:type="dxa"/>
            <w:vMerge w:val="restart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пл. Я. Коласа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891" w:type="dxa"/>
            <w:vMerge w:val="restart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3 ключа</w:t>
            </w:r>
          </w:p>
        </w:tc>
        <w:tc>
          <w:tcPr>
            <w:tcW w:w="1396" w:type="dxa"/>
            <w:vMerge w:val="restart"/>
            <w:vAlign w:val="center"/>
          </w:tcPr>
          <w:p w:rsidR="00457D29" w:rsidRPr="00B23FBE" w:rsidRDefault="00457D29" w:rsidP="00391117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49603C">
        <w:tc>
          <w:tcPr>
            <w:tcW w:w="546" w:type="dxa"/>
            <w:vMerge/>
          </w:tcPr>
          <w:p w:rsidR="00457D29" w:rsidRPr="00914261" w:rsidRDefault="00457D29" w:rsidP="00391117">
            <w:pPr>
              <w:jc w:val="both"/>
              <w:rPr>
                <w:rFonts w:eastAsia="Calibri"/>
              </w:rPr>
            </w:pPr>
          </w:p>
        </w:tc>
        <w:tc>
          <w:tcPr>
            <w:tcW w:w="1513" w:type="dxa"/>
            <w:vMerge/>
          </w:tcPr>
          <w:p w:rsidR="00457D29" w:rsidRPr="00914261" w:rsidRDefault="00457D29" w:rsidP="00391117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2013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891" w:type="dxa"/>
            <w:vMerge/>
          </w:tcPr>
          <w:p w:rsidR="00457D29" w:rsidRPr="00914261" w:rsidRDefault="00457D29" w:rsidP="00391117">
            <w:pPr>
              <w:jc w:val="both"/>
              <w:rPr>
                <w:rFonts w:eastAsia="Calibri"/>
              </w:rPr>
            </w:pPr>
          </w:p>
        </w:tc>
        <w:tc>
          <w:tcPr>
            <w:tcW w:w="1396" w:type="dxa"/>
            <w:vMerge/>
          </w:tcPr>
          <w:p w:rsidR="00457D29" w:rsidRPr="00914261" w:rsidRDefault="00457D29" w:rsidP="00391117">
            <w:pPr>
              <w:jc w:val="both"/>
              <w:rPr>
                <w:rFonts w:eastAsia="Calibri"/>
              </w:rPr>
            </w:pPr>
          </w:p>
        </w:tc>
      </w:tr>
    </w:tbl>
    <w:p w:rsidR="00457D29" w:rsidRDefault="00457D29">
      <w:r>
        <w:br w:type="page"/>
      </w:r>
    </w:p>
    <w:tbl>
      <w:tblPr>
        <w:tblStyle w:val="TableGrid"/>
        <w:tblpPr w:leftFromText="180" w:rightFromText="180" w:vertAnchor="text" w:horzAnchor="margin" w:tblpXSpec="center" w:tblpY="269"/>
        <w:tblW w:w="10235" w:type="dxa"/>
        <w:tblLook w:val="01E0"/>
      </w:tblPr>
      <w:tblGrid>
        <w:gridCol w:w="540"/>
        <w:gridCol w:w="1725"/>
        <w:gridCol w:w="863"/>
        <w:gridCol w:w="1940"/>
        <w:gridCol w:w="1945"/>
        <w:gridCol w:w="1839"/>
        <w:gridCol w:w="1383"/>
      </w:tblGrid>
      <w:tr w:rsidR="00457D29" w:rsidRPr="00914261" w:rsidTr="0049603C">
        <w:tc>
          <w:tcPr>
            <w:tcW w:w="540" w:type="dxa"/>
            <w:vMerge w:val="restart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Академия наук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40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945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839" w:type="dxa"/>
            <w:vAlign w:val="center"/>
          </w:tcPr>
          <w:p w:rsidR="00457D29" w:rsidRPr="00B23FBE" w:rsidRDefault="00457D29" w:rsidP="00391117">
            <w:pPr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</w:rPr>
              <w:t>имеется 2 ключа на выход;</w:t>
            </w:r>
            <w:r w:rsidRPr="00B23FBE">
              <w:rPr>
                <w:rFonts w:eastAsia="Calibri"/>
                <w:i/>
              </w:rPr>
              <w:t xml:space="preserve"> не имеется ключ</w:t>
            </w:r>
            <w:r>
              <w:rPr>
                <w:rFonts w:eastAsia="Calibri"/>
                <w:i/>
              </w:rPr>
              <w:t xml:space="preserve"> на вход </w:t>
            </w:r>
          </w:p>
        </w:tc>
        <w:tc>
          <w:tcPr>
            <w:tcW w:w="1383" w:type="dxa"/>
            <w:vAlign w:val="center"/>
          </w:tcPr>
          <w:p w:rsidR="00457D29" w:rsidRPr="00914261" w:rsidRDefault="00457D29" w:rsidP="004C445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</w:tr>
      <w:tr w:rsidR="00457D29" w:rsidRPr="00914261" w:rsidTr="0049603C">
        <w:tc>
          <w:tcPr>
            <w:tcW w:w="540" w:type="dxa"/>
            <w:vMerge/>
          </w:tcPr>
          <w:p w:rsidR="00457D29" w:rsidRPr="00914261" w:rsidRDefault="00457D29" w:rsidP="00391117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391117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40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5" w:type="dxa"/>
            <w:vAlign w:val="center"/>
          </w:tcPr>
          <w:p w:rsidR="00457D29" w:rsidRPr="00914261" w:rsidRDefault="00457D29" w:rsidP="002C09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39" w:type="dxa"/>
            <w:vAlign w:val="center"/>
          </w:tcPr>
          <w:p w:rsidR="00457D29" w:rsidRPr="00914261" w:rsidRDefault="00457D29" w:rsidP="0039111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383" w:type="dxa"/>
            <w:vAlign w:val="center"/>
          </w:tcPr>
          <w:p w:rsidR="00457D29" w:rsidRPr="00B23FBE" w:rsidRDefault="00457D29" w:rsidP="00391117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49603C">
        <w:tc>
          <w:tcPr>
            <w:tcW w:w="540" w:type="dxa"/>
            <w:vMerge w:val="restart"/>
            <w:vAlign w:val="center"/>
          </w:tcPr>
          <w:p w:rsidR="00457D29" w:rsidRPr="00914261" w:rsidRDefault="00457D29" w:rsidP="002C09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2C09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Парк Челюскинцев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2C0913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40" w:type="dxa"/>
          </w:tcPr>
          <w:p w:rsidR="00457D29" w:rsidRPr="00914261" w:rsidRDefault="00457D29" w:rsidP="002C0913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945" w:type="dxa"/>
            <w:vAlign w:val="center"/>
          </w:tcPr>
          <w:p w:rsidR="00457D29" w:rsidRPr="00914261" w:rsidRDefault="00457D29" w:rsidP="002C09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39" w:type="dxa"/>
            <w:vMerge w:val="restart"/>
            <w:vAlign w:val="center"/>
          </w:tcPr>
          <w:p w:rsidR="00457D29" w:rsidRPr="00914261" w:rsidRDefault="00457D29" w:rsidP="002C09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383" w:type="dxa"/>
            <w:vMerge w:val="restart"/>
            <w:vAlign w:val="center"/>
          </w:tcPr>
          <w:p w:rsidR="00457D29" w:rsidRPr="00914261" w:rsidRDefault="00457D29" w:rsidP="002C09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8 ключей</w:t>
            </w:r>
          </w:p>
        </w:tc>
      </w:tr>
      <w:tr w:rsidR="00457D29" w:rsidRPr="00914261" w:rsidTr="0049603C">
        <w:tc>
          <w:tcPr>
            <w:tcW w:w="540" w:type="dxa"/>
            <w:vMerge/>
          </w:tcPr>
          <w:p w:rsidR="00457D29" w:rsidRPr="00914261" w:rsidRDefault="00457D29" w:rsidP="002C0913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2C0913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2C0913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40" w:type="dxa"/>
            <w:vAlign w:val="center"/>
          </w:tcPr>
          <w:p w:rsidR="00457D29" w:rsidRPr="00914261" w:rsidRDefault="00457D29" w:rsidP="002C09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5" w:type="dxa"/>
            <w:vAlign w:val="center"/>
          </w:tcPr>
          <w:p w:rsidR="00457D29" w:rsidRPr="00914261" w:rsidRDefault="00457D29" w:rsidP="002C091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39" w:type="dxa"/>
            <w:vMerge/>
          </w:tcPr>
          <w:p w:rsidR="00457D29" w:rsidRPr="00914261" w:rsidRDefault="00457D29" w:rsidP="002C0913">
            <w:pPr>
              <w:jc w:val="both"/>
              <w:rPr>
                <w:rFonts w:eastAsia="Calibri"/>
              </w:rPr>
            </w:pPr>
          </w:p>
        </w:tc>
        <w:tc>
          <w:tcPr>
            <w:tcW w:w="1383" w:type="dxa"/>
            <w:vMerge/>
          </w:tcPr>
          <w:p w:rsidR="00457D29" w:rsidRPr="00914261" w:rsidRDefault="00457D29" w:rsidP="002C0913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49603C">
        <w:tc>
          <w:tcPr>
            <w:tcW w:w="540" w:type="dxa"/>
            <w:vMerge w:val="restart"/>
            <w:vAlign w:val="center"/>
          </w:tcPr>
          <w:p w:rsidR="00457D29" w:rsidRPr="00914261" w:rsidRDefault="00457D29" w:rsidP="00AB08D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AB08D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Московская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AB08DE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40" w:type="dxa"/>
            <w:vAlign w:val="center"/>
          </w:tcPr>
          <w:p w:rsidR="00457D29" w:rsidRPr="00914261" w:rsidRDefault="00457D29" w:rsidP="00AB08D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5" w:type="dxa"/>
            <w:vAlign w:val="center"/>
          </w:tcPr>
          <w:p w:rsidR="00457D29" w:rsidRPr="00914261" w:rsidRDefault="00457D29" w:rsidP="00AB08D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39" w:type="dxa"/>
            <w:vMerge w:val="restart"/>
            <w:vAlign w:val="center"/>
          </w:tcPr>
          <w:p w:rsidR="00457D29" w:rsidRPr="00914261" w:rsidRDefault="00457D29" w:rsidP="00AB08D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383" w:type="dxa"/>
            <w:vMerge w:val="restart"/>
            <w:vAlign w:val="center"/>
          </w:tcPr>
          <w:p w:rsidR="00457D29" w:rsidRPr="00914261" w:rsidRDefault="00457D29" w:rsidP="00AB08D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8 ключей</w:t>
            </w:r>
          </w:p>
        </w:tc>
      </w:tr>
      <w:tr w:rsidR="00457D29" w:rsidRPr="00914261" w:rsidTr="0049603C">
        <w:tc>
          <w:tcPr>
            <w:tcW w:w="540" w:type="dxa"/>
            <w:vMerge/>
          </w:tcPr>
          <w:p w:rsidR="00457D29" w:rsidRPr="00914261" w:rsidRDefault="00457D29" w:rsidP="00AB08DE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AB08DE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AB08DE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40" w:type="dxa"/>
            <w:vAlign w:val="center"/>
          </w:tcPr>
          <w:p w:rsidR="00457D29" w:rsidRPr="00914261" w:rsidRDefault="00457D29" w:rsidP="00AB08D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5" w:type="dxa"/>
            <w:vAlign w:val="center"/>
          </w:tcPr>
          <w:p w:rsidR="00457D29" w:rsidRPr="00914261" w:rsidRDefault="00457D29" w:rsidP="00AB08D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39" w:type="dxa"/>
            <w:vMerge/>
          </w:tcPr>
          <w:p w:rsidR="00457D29" w:rsidRPr="00914261" w:rsidRDefault="00457D29" w:rsidP="00AB08DE">
            <w:pPr>
              <w:jc w:val="both"/>
              <w:rPr>
                <w:rFonts w:eastAsia="Calibri"/>
              </w:rPr>
            </w:pPr>
          </w:p>
        </w:tc>
        <w:tc>
          <w:tcPr>
            <w:tcW w:w="1383" w:type="dxa"/>
            <w:vMerge/>
          </w:tcPr>
          <w:p w:rsidR="00457D29" w:rsidRPr="00914261" w:rsidRDefault="00457D29" w:rsidP="00AB08DE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49603C">
        <w:tc>
          <w:tcPr>
            <w:tcW w:w="540" w:type="dxa"/>
            <w:vMerge w:val="restart"/>
            <w:vAlign w:val="center"/>
          </w:tcPr>
          <w:p w:rsidR="00457D29" w:rsidRPr="00914261" w:rsidRDefault="00457D29" w:rsidP="007A588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7A588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Восток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7A588E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40" w:type="dxa"/>
            <w:vAlign w:val="center"/>
          </w:tcPr>
          <w:p w:rsidR="00457D29" w:rsidRPr="00914261" w:rsidRDefault="00457D29" w:rsidP="007A588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5" w:type="dxa"/>
            <w:vMerge w:val="restart"/>
            <w:vAlign w:val="center"/>
          </w:tcPr>
          <w:p w:rsidR="00457D29" w:rsidRPr="00B23FBE" w:rsidRDefault="00457D29" w:rsidP="007A588E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  <w:tc>
          <w:tcPr>
            <w:tcW w:w="1839" w:type="dxa"/>
            <w:vMerge w:val="restart"/>
            <w:vAlign w:val="center"/>
          </w:tcPr>
          <w:p w:rsidR="00457D29" w:rsidRPr="007A588E" w:rsidRDefault="00457D29" w:rsidP="007A588E">
            <w:pPr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</w:rPr>
              <w:t xml:space="preserve">имеется 1 ключ (на рабочей доске); </w:t>
            </w:r>
            <w:r>
              <w:rPr>
                <w:rFonts w:eastAsia="Calibri"/>
                <w:i/>
              </w:rPr>
              <w:t>на аварийной доске ключей не имеется</w:t>
            </w:r>
          </w:p>
        </w:tc>
        <w:tc>
          <w:tcPr>
            <w:tcW w:w="1383" w:type="dxa"/>
            <w:vAlign w:val="center"/>
          </w:tcPr>
          <w:p w:rsidR="00457D29" w:rsidRPr="00914261" w:rsidRDefault="00457D29" w:rsidP="007A588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к-т ключей (на рабочей доске)</w:t>
            </w:r>
          </w:p>
        </w:tc>
      </w:tr>
      <w:tr w:rsidR="00457D29" w:rsidRPr="00914261" w:rsidTr="0049603C">
        <w:tc>
          <w:tcPr>
            <w:tcW w:w="540" w:type="dxa"/>
            <w:vMerge/>
          </w:tcPr>
          <w:p w:rsidR="00457D29" w:rsidRPr="00914261" w:rsidRDefault="00457D29" w:rsidP="007A588E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7A588E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7A588E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40" w:type="dxa"/>
            <w:vAlign w:val="center"/>
          </w:tcPr>
          <w:p w:rsidR="00457D29" w:rsidRPr="00914261" w:rsidRDefault="00457D29" w:rsidP="007A588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5" w:type="dxa"/>
            <w:vMerge/>
          </w:tcPr>
          <w:p w:rsidR="00457D29" w:rsidRPr="00914261" w:rsidRDefault="00457D29" w:rsidP="007A588E">
            <w:pPr>
              <w:jc w:val="both"/>
              <w:rPr>
                <w:rFonts w:eastAsia="Calibri"/>
              </w:rPr>
            </w:pPr>
          </w:p>
        </w:tc>
        <w:tc>
          <w:tcPr>
            <w:tcW w:w="1839" w:type="dxa"/>
            <w:vMerge/>
          </w:tcPr>
          <w:p w:rsidR="00457D29" w:rsidRPr="00914261" w:rsidRDefault="00457D29" w:rsidP="007A588E">
            <w:pPr>
              <w:jc w:val="both"/>
              <w:rPr>
                <w:rFonts w:eastAsia="Calibri"/>
              </w:rPr>
            </w:pPr>
          </w:p>
        </w:tc>
        <w:tc>
          <w:tcPr>
            <w:tcW w:w="1383" w:type="dxa"/>
            <w:vAlign w:val="center"/>
          </w:tcPr>
          <w:p w:rsidR="00457D29" w:rsidRPr="00914261" w:rsidRDefault="00457D29" w:rsidP="007A588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к-т ключей (на рабочей доске)</w:t>
            </w:r>
          </w:p>
        </w:tc>
      </w:tr>
      <w:tr w:rsidR="00457D29" w:rsidRPr="00914261" w:rsidTr="0049603C">
        <w:tc>
          <w:tcPr>
            <w:tcW w:w="540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725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Борисовский тракт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40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3 ключа</w:t>
            </w:r>
          </w:p>
        </w:tc>
        <w:tc>
          <w:tcPr>
            <w:tcW w:w="1945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39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3 ключа (на рабочей доске)</w:t>
            </w:r>
          </w:p>
        </w:tc>
        <w:tc>
          <w:tcPr>
            <w:tcW w:w="1383" w:type="dxa"/>
            <w:vAlign w:val="center"/>
          </w:tcPr>
          <w:p w:rsidR="00457D29" w:rsidRPr="00914261" w:rsidRDefault="00457D29" w:rsidP="00651BB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имеется 4 ключа (на рабочей доске);  имеется 4 ключа </w:t>
            </w:r>
            <w:r w:rsidRPr="00914261">
              <w:rPr>
                <w:rFonts w:eastAsia="Calibri"/>
              </w:rPr>
              <w:t>(</w:t>
            </w:r>
            <w:r>
              <w:rPr>
                <w:rFonts w:eastAsia="Calibri"/>
              </w:rPr>
              <w:t xml:space="preserve">на </w:t>
            </w:r>
            <w:r w:rsidRPr="00914261">
              <w:rPr>
                <w:rFonts w:eastAsia="Calibri"/>
              </w:rPr>
              <w:t>аварийн</w:t>
            </w:r>
            <w:r>
              <w:rPr>
                <w:rFonts w:eastAsia="Calibri"/>
              </w:rPr>
              <w:t>ой</w:t>
            </w:r>
            <w:r w:rsidRPr="00914261">
              <w:rPr>
                <w:rFonts w:eastAsia="Calibri"/>
              </w:rPr>
              <w:t xml:space="preserve"> доск</w:t>
            </w:r>
            <w:r>
              <w:rPr>
                <w:rFonts w:eastAsia="Calibri"/>
              </w:rPr>
              <w:t>е</w:t>
            </w:r>
            <w:r w:rsidRPr="00914261">
              <w:rPr>
                <w:rFonts w:eastAsia="Calibri"/>
              </w:rPr>
              <w:t>)</w:t>
            </w:r>
          </w:p>
        </w:tc>
      </w:tr>
      <w:tr w:rsidR="00457D29" w:rsidRPr="00914261" w:rsidTr="0049603C">
        <w:tc>
          <w:tcPr>
            <w:tcW w:w="540" w:type="dxa"/>
            <w:vMerge w:val="restart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Уручье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40" w:type="dxa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945" w:type="dxa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6 ключей</w:t>
            </w:r>
          </w:p>
        </w:tc>
        <w:tc>
          <w:tcPr>
            <w:tcW w:w="1839" w:type="dxa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имеется 2 ключа (на рабочей доске);  </w:t>
            </w:r>
          </w:p>
        </w:tc>
        <w:tc>
          <w:tcPr>
            <w:tcW w:w="1383" w:type="dxa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имеется 6 ключей (на рабочей доске); имеется 6 ключей </w:t>
            </w:r>
            <w:r w:rsidRPr="00914261">
              <w:rPr>
                <w:rFonts w:eastAsia="Calibri"/>
              </w:rPr>
              <w:t>(</w:t>
            </w:r>
            <w:r>
              <w:rPr>
                <w:rFonts w:eastAsia="Calibri"/>
              </w:rPr>
              <w:t xml:space="preserve">на </w:t>
            </w:r>
            <w:r w:rsidRPr="00914261">
              <w:rPr>
                <w:rFonts w:eastAsia="Calibri"/>
              </w:rPr>
              <w:t>аварийн</w:t>
            </w:r>
            <w:r>
              <w:rPr>
                <w:rFonts w:eastAsia="Calibri"/>
              </w:rPr>
              <w:t>ой</w:t>
            </w:r>
            <w:r w:rsidRPr="00914261">
              <w:rPr>
                <w:rFonts w:eastAsia="Calibri"/>
              </w:rPr>
              <w:t xml:space="preserve"> доск</w:t>
            </w:r>
            <w:r>
              <w:rPr>
                <w:rFonts w:eastAsia="Calibri"/>
              </w:rPr>
              <w:t>е</w:t>
            </w:r>
            <w:r w:rsidRPr="00914261">
              <w:rPr>
                <w:rFonts w:eastAsia="Calibri"/>
              </w:rPr>
              <w:t>)</w:t>
            </w:r>
          </w:p>
        </w:tc>
      </w:tr>
      <w:tr w:rsidR="00457D29" w:rsidRPr="00914261" w:rsidTr="0049603C">
        <w:tc>
          <w:tcPr>
            <w:tcW w:w="540" w:type="dxa"/>
            <w:vMerge/>
          </w:tcPr>
          <w:p w:rsidR="00457D29" w:rsidRPr="00914261" w:rsidRDefault="00457D29" w:rsidP="00E536B9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E536B9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40" w:type="dxa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945" w:type="dxa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39" w:type="dxa"/>
            <w:vAlign w:val="center"/>
          </w:tcPr>
          <w:p w:rsidR="00457D29" w:rsidRPr="00E536B9" w:rsidRDefault="00457D29" w:rsidP="00E536B9">
            <w:pPr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</w:rPr>
              <w:t xml:space="preserve">имеется 3 ключа (на рабочей доске); </w:t>
            </w:r>
            <w:r>
              <w:rPr>
                <w:rFonts w:eastAsia="Calibri"/>
                <w:i/>
              </w:rPr>
              <w:t>не имеется 1 ключ на вход</w:t>
            </w:r>
          </w:p>
        </w:tc>
        <w:tc>
          <w:tcPr>
            <w:tcW w:w="1383" w:type="dxa"/>
            <w:vAlign w:val="center"/>
          </w:tcPr>
          <w:p w:rsidR="00457D29" w:rsidRPr="00914261" w:rsidRDefault="00457D29" w:rsidP="00E536B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имеется 4 ключей (на рабочей доске); имеется 4 ключа </w:t>
            </w:r>
            <w:r w:rsidRPr="00914261">
              <w:rPr>
                <w:rFonts w:eastAsia="Calibri"/>
              </w:rPr>
              <w:t>(</w:t>
            </w:r>
            <w:r>
              <w:rPr>
                <w:rFonts w:eastAsia="Calibri"/>
              </w:rPr>
              <w:t xml:space="preserve">на </w:t>
            </w:r>
            <w:r w:rsidRPr="00914261">
              <w:rPr>
                <w:rFonts w:eastAsia="Calibri"/>
              </w:rPr>
              <w:t>аварийн</w:t>
            </w:r>
            <w:r>
              <w:rPr>
                <w:rFonts w:eastAsia="Calibri"/>
              </w:rPr>
              <w:t>ой</w:t>
            </w:r>
            <w:r w:rsidRPr="00914261">
              <w:rPr>
                <w:rFonts w:eastAsia="Calibri"/>
              </w:rPr>
              <w:t xml:space="preserve"> доск</w:t>
            </w:r>
            <w:r>
              <w:rPr>
                <w:rFonts w:eastAsia="Calibri"/>
              </w:rPr>
              <w:t>е</w:t>
            </w:r>
            <w:r w:rsidRPr="00914261">
              <w:rPr>
                <w:rFonts w:eastAsia="Calibri"/>
              </w:rPr>
              <w:t>)</w:t>
            </w:r>
          </w:p>
        </w:tc>
      </w:tr>
      <w:tr w:rsidR="00457D29" w:rsidRPr="00914261" w:rsidTr="0049603C">
        <w:tc>
          <w:tcPr>
            <w:tcW w:w="540" w:type="dxa"/>
            <w:vMerge w:val="restart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Могилевская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40" w:type="dxa"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5" w:type="dxa"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39" w:type="dxa"/>
            <w:vMerge w:val="restart"/>
            <w:vAlign w:val="center"/>
          </w:tcPr>
          <w:p w:rsidR="00457D29" w:rsidRPr="00B23FBE" w:rsidRDefault="00457D29" w:rsidP="0049603C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  <w:tc>
          <w:tcPr>
            <w:tcW w:w="1383" w:type="dxa"/>
            <w:vMerge w:val="restart"/>
            <w:vAlign w:val="center"/>
          </w:tcPr>
          <w:p w:rsidR="00457D29" w:rsidRPr="00B23FBE" w:rsidRDefault="00457D29" w:rsidP="0049603C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49603C">
        <w:tc>
          <w:tcPr>
            <w:tcW w:w="540" w:type="dxa"/>
            <w:vMerge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40" w:type="dxa"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5" w:type="dxa"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39" w:type="dxa"/>
            <w:vMerge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</w:p>
        </w:tc>
        <w:tc>
          <w:tcPr>
            <w:tcW w:w="1383" w:type="dxa"/>
            <w:vMerge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</w:p>
        </w:tc>
      </w:tr>
    </w:tbl>
    <w:p w:rsidR="00457D29" w:rsidRDefault="00457D29">
      <w:r>
        <w:br w:type="page"/>
      </w:r>
    </w:p>
    <w:tbl>
      <w:tblPr>
        <w:tblStyle w:val="TableGrid"/>
        <w:tblpPr w:leftFromText="180" w:rightFromText="180" w:vertAnchor="text" w:horzAnchor="margin" w:tblpXSpec="center" w:tblpY="269"/>
        <w:tblW w:w="10235" w:type="dxa"/>
        <w:tblLook w:val="01E0"/>
      </w:tblPr>
      <w:tblGrid>
        <w:gridCol w:w="540"/>
        <w:gridCol w:w="1725"/>
        <w:gridCol w:w="863"/>
        <w:gridCol w:w="1936"/>
        <w:gridCol w:w="1948"/>
        <w:gridCol w:w="1842"/>
        <w:gridCol w:w="1381"/>
      </w:tblGrid>
      <w:tr w:rsidR="00457D29" w:rsidRPr="00914261" w:rsidTr="003D6702">
        <w:tc>
          <w:tcPr>
            <w:tcW w:w="540" w:type="dxa"/>
            <w:vMerge w:val="restart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Автозаводская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 на вход и 3 ключа на выход</w:t>
            </w:r>
          </w:p>
        </w:tc>
        <w:tc>
          <w:tcPr>
            <w:tcW w:w="1381" w:type="dxa"/>
            <w:vAlign w:val="center"/>
          </w:tcPr>
          <w:p w:rsidR="00457D29" w:rsidRPr="00B23FBE" w:rsidRDefault="00457D29" w:rsidP="0049603C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3D6702">
        <w:tc>
          <w:tcPr>
            <w:tcW w:w="540" w:type="dxa"/>
            <w:vMerge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381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</w:tr>
      <w:tr w:rsidR="00457D29" w:rsidRPr="00914261" w:rsidTr="003D6702">
        <w:tc>
          <w:tcPr>
            <w:tcW w:w="540" w:type="dxa"/>
            <w:vMerge w:val="restart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Партизанская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5 ключей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имеется 8 ключей </w:t>
            </w:r>
            <w:r w:rsidRPr="0049603C">
              <w:rPr>
                <w:rFonts w:eastAsia="Calibri"/>
                <w:i/>
              </w:rPr>
              <w:t>(замки в неисправном состоянии)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3 ключа</w:t>
            </w:r>
          </w:p>
        </w:tc>
        <w:tc>
          <w:tcPr>
            <w:tcW w:w="1381" w:type="dxa"/>
            <w:vMerge w:val="restart"/>
            <w:vAlign w:val="center"/>
          </w:tcPr>
          <w:p w:rsidR="00457D29" w:rsidRPr="00B23FBE" w:rsidRDefault="00457D29" w:rsidP="00466A0F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3D6702">
        <w:tc>
          <w:tcPr>
            <w:tcW w:w="540" w:type="dxa"/>
            <w:vMerge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4960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имеется 4 ключа </w:t>
            </w:r>
            <w:r w:rsidRPr="0049603C">
              <w:rPr>
                <w:rFonts w:eastAsia="Calibri"/>
                <w:i/>
              </w:rPr>
              <w:t>(замки в неисправном состоянии)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381" w:type="dxa"/>
            <w:vMerge/>
          </w:tcPr>
          <w:p w:rsidR="00457D29" w:rsidRPr="00914261" w:rsidRDefault="00457D29" w:rsidP="0049603C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3D6702">
        <w:tc>
          <w:tcPr>
            <w:tcW w:w="540" w:type="dxa"/>
            <w:vMerge w:val="restart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Тракторный завод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Merge w:val="restart"/>
            <w:vAlign w:val="center"/>
          </w:tcPr>
          <w:p w:rsidR="00457D29" w:rsidRPr="00B23FBE" w:rsidRDefault="00457D29" w:rsidP="00466A0F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  <w:tc>
          <w:tcPr>
            <w:tcW w:w="1381" w:type="dxa"/>
            <w:vMerge w:val="restart"/>
            <w:vAlign w:val="center"/>
          </w:tcPr>
          <w:p w:rsidR="00457D29" w:rsidRPr="00B23FBE" w:rsidRDefault="00457D29" w:rsidP="00466A0F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3D6702">
        <w:tc>
          <w:tcPr>
            <w:tcW w:w="540" w:type="dxa"/>
            <w:vMerge/>
          </w:tcPr>
          <w:p w:rsidR="00457D29" w:rsidRPr="00914261" w:rsidRDefault="00457D29" w:rsidP="00466A0F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466A0F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Merge/>
          </w:tcPr>
          <w:p w:rsidR="00457D29" w:rsidRPr="00914261" w:rsidRDefault="00457D29" w:rsidP="00466A0F">
            <w:pPr>
              <w:jc w:val="both"/>
              <w:rPr>
                <w:rFonts w:eastAsia="Calibri"/>
              </w:rPr>
            </w:pPr>
          </w:p>
        </w:tc>
        <w:tc>
          <w:tcPr>
            <w:tcW w:w="1381" w:type="dxa"/>
            <w:vMerge/>
          </w:tcPr>
          <w:p w:rsidR="00457D29" w:rsidRPr="00914261" w:rsidRDefault="00457D29" w:rsidP="00466A0F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3D6702">
        <w:tc>
          <w:tcPr>
            <w:tcW w:w="540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725" w:type="dxa"/>
            <w:vAlign w:val="center"/>
          </w:tcPr>
          <w:p w:rsidR="00457D29" w:rsidRPr="00914261" w:rsidRDefault="00457D29" w:rsidP="0014456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Пролетарская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Align w:val="center"/>
          </w:tcPr>
          <w:p w:rsidR="00457D29" w:rsidRPr="00B23FBE" w:rsidRDefault="00457D29" w:rsidP="00466A0F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  <w:tc>
          <w:tcPr>
            <w:tcW w:w="1381" w:type="dxa"/>
            <w:vAlign w:val="center"/>
          </w:tcPr>
          <w:p w:rsidR="00457D29" w:rsidRPr="00914261" w:rsidRDefault="00457D29" w:rsidP="00466A0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</w:tr>
      <w:tr w:rsidR="00457D29" w:rsidRPr="00914261" w:rsidTr="003D6702">
        <w:tc>
          <w:tcPr>
            <w:tcW w:w="540" w:type="dxa"/>
            <w:vAlign w:val="center"/>
          </w:tcPr>
          <w:p w:rsidR="00457D29" w:rsidRPr="00914261" w:rsidRDefault="00457D29" w:rsidP="0014456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725" w:type="dxa"/>
            <w:vAlign w:val="center"/>
          </w:tcPr>
          <w:p w:rsidR="00457D29" w:rsidRPr="00914261" w:rsidRDefault="00457D29" w:rsidP="0014456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Первомайская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144569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14456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2 ключа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14456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8 ключей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14456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имеется 1 ключ; </w:t>
            </w:r>
            <w:r>
              <w:rPr>
                <w:rFonts w:eastAsia="Calibri"/>
                <w:i/>
              </w:rPr>
              <w:t>отсутствует 1 ключ на вход (от 3 дверей)</w:t>
            </w:r>
          </w:p>
        </w:tc>
        <w:tc>
          <w:tcPr>
            <w:tcW w:w="1381" w:type="dxa"/>
            <w:vAlign w:val="center"/>
          </w:tcPr>
          <w:p w:rsidR="00457D29" w:rsidRPr="00B23FBE" w:rsidRDefault="00457D29" w:rsidP="00144569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3D6702">
        <w:tc>
          <w:tcPr>
            <w:tcW w:w="540" w:type="dxa"/>
            <w:vAlign w:val="center"/>
          </w:tcPr>
          <w:p w:rsidR="00457D29" w:rsidRPr="00914261" w:rsidRDefault="00457D29" w:rsidP="00F177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22</w:t>
            </w:r>
          </w:p>
        </w:tc>
        <w:tc>
          <w:tcPr>
            <w:tcW w:w="1725" w:type="dxa"/>
            <w:vAlign w:val="center"/>
          </w:tcPr>
          <w:p w:rsidR="00457D29" w:rsidRPr="00914261" w:rsidRDefault="00457D29" w:rsidP="00F177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Купаловская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F177A0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F177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F177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F177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381" w:type="dxa"/>
            <w:vAlign w:val="center"/>
          </w:tcPr>
          <w:p w:rsidR="00457D29" w:rsidRPr="00914261" w:rsidRDefault="00457D29" w:rsidP="00F177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</w:tr>
      <w:tr w:rsidR="00457D29" w:rsidRPr="00914261" w:rsidTr="003D6702">
        <w:tc>
          <w:tcPr>
            <w:tcW w:w="540" w:type="dxa"/>
            <w:vMerge w:val="restart"/>
            <w:vAlign w:val="center"/>
          </w:tcPr>
          <w:p w:rsidR="00457D29" w:rsidRPr="00914261" w:rsidRDefault="00457D29" w:rsidP="00C6520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23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C6520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Немига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C65201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C65201" w:rsidRDefault="00457D29" w:rsidP="00C6520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Установлены новые двери на вход (</w:t>
            </w:r>
            <w:r w:rsidRPr="00B23FBE">
              <w:rPr>
                <w:rFonts w:eastAsia="Calibri"/>
                <w:i/>
              </w:rPr>
              <w:t xml:space="preserve">ключей не </w:t>
            </w:r>
            <w:r>
              <w:rPr>
                <w:rFonts w:eastAsia="Calibri"/>
                <w:i/>
              </w:rPr>
              <w:t>и</w:t>
            </w:r>
            <w:r w:rsidRPr="00B23FBE">
              <w:rPr>
                <w:rFonts w:eastAsia="Calibri"/>
                <w:i/>
              </w:rPr>
              <w:t>меется</w:t>
            </w:r>
            <w:r>
              <w:rPr>
                <w:rFonts w:eastAsia="Calibri"/>
                <w:i/>
              </w:rPr>
              <w:t>)</w:t>
            </w:r>
            <w:r>
              <w:rPr>
                <w:rFonts w:eastAsia="Calibri"/>
              </w:rPr>
              <w:t>;</w:t>
            </w:r>
          </w:p>
          <w:p w:rsidR="00457D29" w:rsidRPr="00914261" w:rsidRDefault="00457D29" w:rsidP="00C65201">
            <w:pPr>
              <w:jc w:val="center"/>
              <w:rPr>
                <w:rFonts w:eastAsia="Calibri"/>
              </w:rPr>
            </w:pPr>
            <w:r w:rsidRPr="00B23FBE">
              <w:rPr>
                <w:rFonts w:eastAsia="Calibri"/>
                <w:i/>
              </w:rPr>
              <w:t xml:space="preserve"> </w:t>
            </w:r>
            <w:r>
              <w:rPr>
                <w:rFonts w:eastAsia="Calibri"/>
              </w:rPr>
              <w:t xml:space="preserve"> имеется 1 ключ на выход</w:t>
            </w:r>
          </w:p>
        </w:tc>
        <w:tc>
          <w:tcPr>
            <w:tcW w:w="1948" w:type="dxa"/>
            <w:vAlign w:val="center"/>
          </w:tcPr>
          <w:p w:rsidR="00457D29" w:rsidRDefault="00457D29" w:rsidP="00C6520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Запорные устройства не подходят к новым дверям на вход;</w:t>
            </w:r>
          </w:p>
          <w:p w:rsidR="00457D29" w:rsidRPr="00914261" w:rsidRDefault="00457D29" w:rsidP="00C6520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 (находятся в кассе №1)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C6520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3 ключа на новые двери на вход</w:t>
            </w:r>
          </w:p>
        </w:tc>
        <w:tc>
          <w:tcPr>
            <w:tcW w:w="1381" w:type="dxa"/>
            <w:vMerge w:val="restart"/>
            <w:vAlign w:val="center"/>
          </w:tcPr>
          <w:p w:rsidR="00457D29" w:rsidRPr="00B23FBE" w:rsidRDefault="00457D29" w:rsidP="00C65201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3D6702">
        <w:tc>
          <w:tcPr>
            <w:tcW w:w="540" w:type="dxa"/>
            <w:vMerge/>
          </w:tcPr>
          <w:p w:rsidR="00457D29" w:rsidRPr="00914261" w:rsidRDefault="00457D29" w:rsidP="00C65201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C65201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C65201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C6520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C6520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 (находятся в кассе №7)</w:t>
            </w:r>
          </w:p>
        </w:tc>
        <w:tc>
          <w:tcPr>
            <w:tcW w:w="1842" w:type="dxa"/>
            <w:vAlign w:val="center"/>
          </w:tcPr>
          <w:p w:rsidR="00457D29" w:rsidRPr="00B23FBE" w:rsidRDefault="00457D29" w:rsidP="00C65201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  <w:tc>
          <w:tcPr>
            <w:tcW w:w="1381" w:type="dxa"/>
            <w:vMerge/>
          </w:tcPr>
          <w:p w:rsidR="00457D29" w:rsidRPr="00914261" w:rsidRDefault="00457D29" w:rsidP="00C65201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3D6702">
        <w:tc>
          <w:tcPr>
            <w:tcW w:w="540" w:type="dxa"/>
            <w:vMerge w:val="restart"/>
            <w:vAlign w:val="center"/>
          </w:tcPr>
          <w:p w:rsidR="00457D29" w:rsidRPr="00914261" w:rsidRDefault="00457D29" w:rsidP="003D33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0D21F3" w:rsidRDefault="00457D29" w:rsidP="003D33A0">
            <w:pPr>
              <w:jc w:val="center"/>
              <w:rPr>
                <w:rFonts w:eastAsia="Calibri"/>
                <w:caps/>
              </w:rPr>
            </w:pPr>
            <w:r>
              <w:rPr>
                <w:rFonts w:eastAsia="Calibri"/>
              </w:rPr>
              <w:t>Фрунзенская</w:t>
            </w:r>
          </w:p>
        </w:tc>
        <w:tc>
          <w:tcPr>
            <w:tcW w:w="863" w:type="dxa"/>
            <w:vAlign w:val="center"/>
          </w:tcPr>
          <w:p w:rsidR="00457D29" w:rsidRPr="00914261" w:rsidRDefault="00457D29" w:rsidP="003D33A0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3D33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Установлены новые двери на вход; имеется 1 ключ</w:t>
            </w:r>
          </w:p>
        </w:tc>
        <w:tc>
          <w:tcPr>
            <w:tcW w:w="1948" w:type="dxa"/>
            <w:vAlign w:val="center"/>
          </w:tcPr>
          <w:p w:rsidR="00457D29" w:rsidRDefault="00457D29" w:rsidP="003D33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Запорными устройствами не запираются новые двери на вход (гарантийный период обслуживания);</w:t>
            </w:r>
          </w:p>
          <w:p w:rsidR="00457D29" w:rsidRPr="00914261" w:rsidRDefault="00457D29" w:rsidP="003D33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 (находятся в кассе №1)</w:t>
            </w:r>
          </w:p>
        </w:tc>
        <w:tc>
          <w:tcPr>
            <w:tcW w:w="1842" w:type="dxa"/>
            <w:vMerge w:val="restart"/>
            <w:vAlign w:val="center"/>
          </w:tcPr>
          <w:p w:rsidR="00457D29" w:rsidRPr="00B23FBE" w:rsidRDefault="00457D29" w:rsidP="003D33A0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  <w:tc>
          <w:tcPr>
            <w:tcW w:w="1381" w:type="dxa"/>
            <w:vAlign w:val="center"/>
          </w:tcPr>
          <w:p w:rsidR="00457D29" w:rsidRPr="00B23FBE" w:rsidRDefault="00457D29" w:rsidP="003D33A0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</w:t>
            </w:r>
            <w:r>
              <w:rPr>
                <w:rFonts w:eastAsia="Calibri"/>
                <w:i/>
              </w:rPr>
              <w:t xml:space="preserve"> 1 ключ</w:t>
            </w:r>
          </w:p>
        </w:tc>
      </w:tr>
      <w:tr w:rsidR="00457D29" w:rsidRPr="00914261" w:rsidTr="003D6702">
        <w:tc>
          <w:tcPr>
            <w:tcW w:w="540" w:type="dxa"/>
            <w:vMerge/>
          </w:tcPr>
          <w:p w:rsidR="00457D29" w:rsidRPr="00914261" w:rsidRDefault="00457D29" w:rsidP="003D33A0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3D33A0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3D33A0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3D33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3D33A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 (находятся в кассе №2)</w:t>
            </w:r>
          </w:p>
        </w:tc>
        <w:tc>
          <w:tcPr>
            <w:tcW w:w="1842" w:type="dxa"/>
            <w:vMerge/>
          </w:tcPr>
          <w:p w:rsidR="00457D29" w:rsidRPr="00914261" w:rsidRDefault="00457D29" w:rsidP="003D33A0">
            <w:pPr>
              <w:jc w:val="both"/>
              <w:rPr>
                <w:rFonts w:eastAsia="Calibri"/>
              </w:rPr>
            </w:pPr>
          </w:p>
        </w:tc>
        <w:tc>
          <w:tcPr>
            <w:tcW w:w="1381" w:type="dxa"/>
            <w:vAlign w:val="center"/>
          </w:tcPr>
          <w:p w:rsidR="00457D29" w:rsidRPr="00B23FBE" w:rsidRDefault="00457D29" w:rsidP="003D33A0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</w:t>
            </w:r>
            <w:r>
              <w:rPr>
                <w:rFonts w:eastAsia="Calibri"/>
                <w:i/>
              </w:rPr>
              <w:t xml:space="preserve"> 2 ключа</w:t>
            </w:r>
          </w:p>
        </w:tc>
      </w:tr>
      <w:tr w:rsidR="00457D29" w:rsidRPr="00914261" w:rsidTr="00A23533">
        <w:tc>
          <w:tcPr>
            <w:tcW w:w="540" w:type="dxa"/>
            <w:vMerge w:val="restart"/>
            <w:vAlign w:val="center"/>
          </w:tcPr>
          <w:p w:rsidR="00457D29" w:rsidRPr="00914261" w:rsidRDefault="00457D29" w:rsidP="003D670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3D670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Молодежная</w:t>
            </w:r>
          </w:p>
        </w:tc>
        <w:tc>
          <w:tcPr>
            <w:tcW w:w="863" w:type="dxa"/>
            <w:vAlign w:val="center"/>
          </w:tcPr>
          <w:p w:rsidR="00457D29" w:rsidRPr="00A23533" w:rsidRDefault="00457D29" w:rsidP="00A23533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3D670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 (установлены новые двери на вход/выход)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3D670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Merge w:val="restart"/>
            <w:vAlign w:val="center"/>
          </w:tcPr>
          <w:p w:rsidR="00457D29" w:rsidRPr="00B23FBE" w:rsidRDefault="00457D29" w:rsidP="003D6702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  <w:tc>
          <w:tcPr>
            <w:tcW w:w="1381" w:type="dxa"/>
            <w:vAlign w:val="center"/>
          </w:tcPr>
          <w:p w:rsidR="00457D29" w:rsidRPr="00B23FBE" w:rsidRDefault="00457D29" w:rsidP="003D6702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</w:t>
            </w:r>
            <w:r>
              <w:rPr>
                <w:rFonts w:eastAsia="Calibri"/>
                <w:i/>
              </w:rPr>
              <w:t xml:space="preserve"> 1 ключ</w:t>
            </w:r>
          </w:p>
        </w:tc>
      </w:tr>
      <w:tr w:rsidR="00457D29" w:rsidRPr="00914261" w:rsidTr="008369BF">
        <w:tc>
          <w:tcPr>
            <w:tcW w:w="540" w:type="dxa"/>
            <w:vMerge/>
          </w:tcPr>
          <w:p w:rsidR="00457D29" w:rsidRPr="00914261" w:rsidRDefault="00457D29" w:rsidP="003D6702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3D6702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3D6702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36" w:type="dxa"/>
            <w:vAlign w:val="center"/>
          </w:tcPr>
          <w:p w:rsidR="00457D29" w:rsidRDefault="00457D29" w:rsidP="003D670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 (установлены новые двери на вход);</w:t>
            </w:r>
          </w:p>
          <w:p w:rsidR="00457D29" w:rsidRPr="00914261" w:rsidRDefault="00457D29" w:rsidP="003D670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 на выход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3D670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Merge/>
          </w:tcPr>
          <w:p w:rsidR="00457D29" w:rsidRPr="00914261" w:rsidRDefault="00457D29" w:rsidP="003D6702">
            <w:pPr>
              <w:jc w:val="both"/>
              <w:rPr>
                <w:rFonts w:eastAsia="Calibri"/>
              </w:rPr>
            </w:pPr>
          </w:p>
        </w:tc>
        <w:tc>
          <w:tcPr>
            <w:tcW w:w="1381" w:type="dxa"/>
            <w:vAlign w:val="center"/>
          </w:tcPr>
          <w:p w:rsidR="00457D29" w:rsidRPr="00B23FBE" w:rsidRDefault="00457D29" w:rsidP="003D6702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</w:t>
            </w:r>
            <w:r>
              <w:rPr>
                <w:rFonts w:eastAsia="Calibri"/>
                <w:i/>
              </w:rPr>
              <w:t xml:space="preserve"> 2 ключа</w:t>
            </w:r>
          </w:p>
        </w:tc>
      </w:tr>
      <w:tr w:rsidR="00457D29" w:rsidRPr="00914261" w:rsidTr="00A23533">
        <w:tc>
          <w:tcPr>
            <w:tcW w:w="540" w:type="dxa"/>
            <w:vMerge w:val="restart"/>
            <w:vAlign w:val="center"/>
          </w:tcPr>
          <w:p w:rsidR="00457D29" w:rsidRPr="00914261" w:rsidRDefault="00457D29" w:rsidP="00A2353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26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A2353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Пушкинская</w:t>
            </w:r>
          </w:p>
        </w:tc>
        <w:tc>
          <w:tcPr>
            <w:tcW w:w="863" w:type="dxa"/>
            <w:vAlign w:val="center"/>
          </w:tcPr>
          <w:p w:rsidR="00457D29" w:rsidRPr="00A23533" w:rsidRDefault="00457D29" w:rsidP="00A23533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</w:tcPr>
          <w:p w:rsidR="00457D29" w:rsidRPr="00914261" w:rsidRDefault="00457D29" w:rsidP="00A23533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</w:tcPr>
          <w:p w:rsidR="00457D29" w:rsidRPr="00914261" w:rsidRDefault="00457D29" w:rsidP="00A23533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Merge w:val="restart"/>
            <w:vAlign w:val="center"/>
          </w:tcPr>
          <w:p w:rsidR="00457D29" w:rsidRPr="00B23FBE" w:rsidRDefault="00457D29" w:rsidP="00A23533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  <w:tc>
          <w:tcPr>
            <w:tcW w:w="1381" w:type="dxa"/>
            <w:vMerge w:val="restart"/>
            <w:vAlign w:val="center"/>
          </w:tcPr>
          <w:p w:rsidR="00457D29" w:rsidRPr="00B23FBE" w:rsidRDefault="00457D29" w:rsidP="00A23533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FD525D">
        <w:tc>
          <w:tcPr>
            <w:tcW w:w="540" w:type="dxa"/>
            <w:vMerge/>
            <w:vAlign w:val="center"/>
          </w:tcPr>
          <w:p w:rsidR="00457D29" w:rsidRPr="00914261" w:rsidRDefault="00457D29" w:rsidP="00A23533">
            <w:pPr>
              <w:jc w:val="center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A23533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A23533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36" w:type="dxa"/>
          </w:tcPr>
          <w:p w:rsidR="00457D29" w:rsidRPr="00914261" w:rsidRDefault="00457D29" w:rsidP="00A23533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</w:tcPr>
          <w:p w:rsidR="00457D29" w:rsidRPr="00914261" w:rsidRDefault="00457D29" w:rsidP="00A23533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Merge/>
          </w:tcPr>
          <w:p w:rsidR="00457D29" w:rsidRPr="00914261" w:rsidRDefault="00457D29" w:rsidP="00A23533">
            <w:pPr>
              <w:jc w:val="both"/>
              <w:rPr>
                <w:rFonts w:eastAsia="Calibri"/>
              </w:rPr>
            </w:pPr>
          </w:p>
        </w:tc>
        <w:tc>
          <w:tcPr>
            <w:tcW w:w="1381" w:type="dxa"/>
            <w:vMerge/>
          </w:tcPr>
          <w:p w:rsidR="00457D29" w:rsidRPr="00914261" w:rsidRDefault="00457D29" w:rsidP="00A23533">
            <w:pPr>
              <w:jc w:val="both"/>
              <w:rPr>
                <w:rFonts w:eastAsia="Calibri"/>
              </w:rPr>
            </w:pPr>
          </w:p>
        </w:tc>
      </w:tr>
      <w:tr w:rsidR="00457D29" w:rsidRPr="00914261" w:rsidTr="001543C4">
        <w:tc>
          <w:tcPr>
            <w:tcW w:w="540" w:type="dxa"/>
            <w:vAlign w:val="center"/>
          </w:tcPr>
          <w:p w:rsidR="00457D29" w:rsidRPr="00914261" w:rsidRDefault="00457D29" w:rsidP="00D74A1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27</w:t>
            </w:r>
          </w:p>
        </w:tc>
        <w:tc>
          <w:tcPr>
            <w:tcW w:w="1725" w:type="dxa"/>
            <w:vAlign w:val="center"/>
          </w:tcPr>
          <w:p w:rsidR="00457D29" w:rsidRPr="00914261" w:rsidRDefault="00457D29" w:rsidP="00D74A1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Спортивная</w:t>
            </w:r>
          </w:p>
        </w:tc>
        <w:tc>
          <w:tcPr>
            <w:tcW w:w="863" w:type="dxa"/>
            <w:vAlign w:val="center"/>
          </w:tcPr>
          <w:p w:rsidR="00457D29" w:rsidRPr="00A23533" w:rsidRDefault="00457D29" w:rsidP="00D74A1D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D74A1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D74A1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6 ключей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D74A1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381" w:type="dxa"/>
            <w:vAlign w:val="center"/>
          </w:tcPr>
          <w:p w:rsidR="00457D29" w:rsidRPr="00914261" w:rsidRDefault="00457D29" w:rsidP="00D74A1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6 ключей</w:t>
            </w:r>
          </w:p>
        </w:tc>
      </w:tr>
      <w:tr w:rsidR="00457D29" w:rsidRPr="00914261" w:rsidTr="00B51DFF">
        <w:tc>
          <w:tcPr>
            <w:tcW w:w="540" w:type="dxa"/>
            <w:vMerge w:val="restart"/>
            <w:vAlign w:val="center"/>
          </w:tcPr>
          <w:p w:rsidR="00457D29" w:rsidRPr="00914261" w:rsidRDefault="00457D29" w:rsidP="0049508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28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49508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Кунцевщина</w:t>
            </w:r>
          </w:p>
        </w:tc>
        <w:tc>
          <w:tcPr>
            <w:tcW w:w="863" w:type="dxa"/>
            <w:vAlign w:val="center"/>
          </w:tcPr>
          <w:p w:rsidR="00457D29" w:rsidRPr="005C08C4" w:rsidRDefault="00457D29" w:rsidP="005C08C4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49508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8 ключей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49508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Align w:val="center"/>
          </w:tcPr>
          <w:p w:rsidR="00457D29" w:rsidRPr="00495081" w:rsidRDefault="00457D29" w:rsidP="00495081">
            <w:pPr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не имеется 1 ключ от третьей двери на выход</w:t>
            </w:r>
          </w:p>
        </w:tc>
        <w:tc>
          <w:tcPr>
            <w:tcW w:w="1381" w:type="dxa"/>
            <w:vAlign w:val="center"/>
          </w:tcPr>
          <w:p w:rsidR="00457D29" w:rsidRPr="00914261" w:rsidRDefault="00457D29" w:rsidP="0049508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</w:tr>
      <w:tr w:rsidR="00457D29" w:rsidRPr="00914261" w:rsidTr="009033CD">
        <w:tc>
          <w:tcPr>
            <w:tcW w:w="540" w:type="dxa"/>
            <w:vMerge/>
          </w:tcPr>
          <w:p w:rsidR="00457D29" w:rsidRPr="00914261" w:rsidRDefault="00457D29" w:rsidP="00495081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495081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495081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49508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8 ключей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49508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49508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8 ключей</w:t>
            </w:r>
          </w:p>
        </w:tc>
        <w:tc>
          <w:tcPr>
            <w:tcW w:w="1381" w:type="dxa"/>
            <w:vAlign w:val="center"/>
          </w:tcPr>
          <w:p w:rsidR="00457D29" w:rsidRPr="00914261" w:rsidRDefault="00457D29" w:rsidP="0049508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</w:tr>
      <w:tr w:rsidR="00457D29" w:rsidRPr="00914261" w:rsidTr="0094774A">
        <w:tc>
          <w:tcPr>
            <w:tcW w:w="540" w:type="dxa"/>
            <w:vMerge w:val="restart"/>
            <w:vAlign w:val="center"/>
          </w:tcPr>
          <w:p w:rsidR="00457D29" w:rsidRPr="00914261" w:rsidRDefault="00457D29" w:rsidP="0094774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29</w:t>
            </w:r>
          </w:p>
        </w:tc>
        <w:tc>
          <w:tcPr>
            <w:tcW w:w="1725" w:type="dxa"/>
            <w:vMerge w:val="restart"/>
            <w:vAlign w:val="center"/>
          </w:tcPr>
          <w:p w:rsidR="00457D29" w:rsidRPr="00914261" w:rsidRDefault="00457D29" w:rsidP="0094774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Каменная Горка</w:t>
            </w:r>
          </w:p>
        </w:tc>
        <w:tc>
          <w:tcPr>
            <w:tcW w:w="863" w:type="dxa"/>
            <w:vAlign w:val="center"/>
          </w:tcPr>
          <w:p w:rsidR="00457D29" w:rsidRPr="005C08C4" w:rsidRDefault="00457D29" w:rsidP="0094774A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ВБ№1</w:t>
            </w:r>
          </w:p>
        </w:tc>
        <w:tc>
          <w:tcPr>
            <w:tcW w:w="1936" w:type="dxa"/>
          </w:tcPr>
          <w:p w:rsidR="00457D29" w:rsidRPr="00914261" w:rsidRDefault="00457D29" w:rsidP="0094774A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  <w:vAlign w:val="center"/>
          </w:tcPr>
          <w:p w:rsidR="00457D29" w:rsidRPr="00914261" w:rsidRDefault="00457D29" w:rsidP="0094774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4 ключа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94774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381" w:type="dxa"/>
            <w:vMerge w:val="restart"/>
            <w:vAlign w:val="center"/>
          </w:tcPr>
          <w:p w:rsidR="00457D29" w:rsidRPr="00B23FBE" w:rsidRDefault="00457D29" w:rsidP="0094774A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>не имеется ключей</w:t>
            </w:r>
          </w:p>
        </w:tc>
      </w:tr>
      <w:tr w:rsidR="00457D29" w:rsidRPr="00914261" w:rsidTr="0008051F">
        <w:tc>
          <w:tcPr>
            <w:tcW w:w="540" w:type="dxa"/>
            <w:vMerge/>
          </w:tcPr>
          <w:p w:rsidR="00457D29" w:rsidRPr="00914261" w:rsidRDefault="00457D29" w:rsidP="0094774A">
            <w:pPr>
              <w:jc w:val="both"/>
              <w:rPr>
                <w:rFonts w:eastAsia="Calibri"/>
              </w:rPr>
            </w:pPr>
          </w:p>
        </w:tc>
        <w:tc>
          <w:tcPr>
            <w:tcW w:w="1725" w:type="dxa"/>
            <w:vMerge/>
          </w:tcPr>
          <w:p w:rsidR="00457D29" w:rsidRPr="00914261" w:rsidRDefault="00457D29" w:rsidP="0094774A">
            <w:pPr>
              <w:jc w:val="both"/>
              <w:rPr>
                <w:rFonts w:eastAsia="Calibri"/>
              </w:rPr>
            </w:pPr>
          </w:p>
        </w:tc>
        <w:tc>
          <w:tcPr>
            <w:tcW w:w="863" w:type="dxa"/>
            <w:vAlign w:val="center"/>
          </w:tcPr>
          <w:p w:rsidR="00457D29" w:rsidRPr="00914261" w:rsidRDefault="00457D29" w:rsidP="0094774A">
            <w:pPr>
              <w:jc w:val="center"/>
              <w:rPr>
                <w:rFonts w:eastAsia="Calibri"/>
              </w:rPr>
            </w:pPr>
            <w:r w:rsidRPr="00914261">
              <w:rPr>
                <w:rFonts w:eastAsia="Calibri"/>
              </w:rPr>
              <w:t>ВБ№2</w:t>
            </w:r>
          </w:p>
        </w:tc>
        <w:tc>
          <w:tcPr>
            <w:tcW w:w="1936" w:type="dxa"/>
            <w:vAlign w:val="center"/>
          </w:tcPr>
          <w:p w:rsidR="00457D29" w:rsidRPr="00914261" w:rsidRDefault="00457D29" w:rsidP="0094774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948" w:type="dxa"/>
            <w:vAlign w:val="center"/>
          </w:tcPr>
          <w:p w:rsidR="00457D29" w:rsidRPr="0094774A" w:rsidRDefault="00457D29" w:rsidP="0094774A">
            <w:pPr>
              <w:jc w:val="center"/>
              <w:rPr>
                <w:rFonts w:eastAsia="Calibri"/>
                <w:i/>
              </w:rPr>
            </w:pPr>
            <w:r w:rsidRPr="00B23FBE">
              <w:rPr>
                <w:rFonts w:eastAsia="Calibri"/>
                <w:i/>
              </w:rPr>
              <w:t xml:space="preserve">не имеется </w:t>
            </w:r>
            <w:r>
              <w:rPr>
                <w:rFonts w:eastAsia="Calibri"/>
                <w:i/>
              </w:rPr>
              <w:t xml:space="preserve"> 2 </w:t>
            </w:r>
            <w:r w:rsidRPr="00B23FBE">
              <w:rPr>
                <w:rFonts w:eastAsia="Calibri"/>
                <w:i/>
              </w:rPr>
              <w:t>ключ</w:t>
            </w:r>
            <w:r>
              <w:rPr>
                <w:rFonts w:eastAsia="Calibri"/>
                <w:i/>
              </w:rPr>
              <w:t>а от двух замков</w:t>
            </w:r>
          </w:p>
        </w:tc>
        <w:tc>
          <w:tcPr>
            <w:tcW w:w="1842" w:type="dxa"/>
            <w:vAlign w:val="center"/>
          </w:tcPr>
          <w:p w:rsidR="00457D29" w:rsidRPr="00914261" w:rsidRDefault="00457D29" w:rsidP="0094774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имеется 1 ключ</w:t>
            </w:r>
          </w:p>
        </w:tc>
        <w:tc>
          <w:tcPr>
            <w:tcW w:w="1381" w:type="dxa"/>
            <w:vMerge/>
          </w:tcPr>
          <w:p w:rsidR="00457D29" w:rsidRPr="00914261" w:rsidRDefault="00457D29" w:rsidP="0094774A">
            <w:pPr>
              <w:jc w:val="both"/>
              <w:rPr>
                <w:rFonts w:eastAsia="Calibri"/>
              </w:rPr>
            </w:pPr>
          </w:p>
        </w:tc>
      </w:tr>
    </w:tbl>
    <w:p w:rsidR="00457D29" w:rsidRDefault="00457D29" w:rsidP="00A9049E">
      <w:pPr>
        <w:jc w:val="both"/>
        <w:rPr>
          <w:sz w:val="30"/>
          <w:szCs w:val="30"/>
        </w:rPr>
      </w:pPr>
    </w:p>
    <w:p w:rsidR="00457D29" w:rsidRDefault="00457D29" w:rsidP="003B04E3">
      <w:pPr>
        <w:tabs>
          <w:tab w:val="left" w:pos="720"/>
        </w:tabs>
        <w:jc w:val="both"/>
        <w:rPr>
          <w:sz w:val="30"/>
          <w:szCs w:val="30"/>
        </w:rPr>
      </w:pPr>
    </w:p>
    <w:p w:rsidR="00457D29" w:rsidRDefault="00457D29" w:rsidP="00952C1A">
      <w:pPr>
        <w:tabs>
          <w:tab w:val="left" w:pos="720"/>
          <w:tab w:val="left" w:pos="6840"/>
        </w:tabs>
        <w:jc w:val="both"/>
        <w:rPr>
          <w:sz w:val="30"/>
          <w:szCs w:val="30"/>
        </w:rPr>
      </w:pPr>
      <w:r>
        <w:rPr>
          <w:sz w:val="30"/>
          <w:szCs w:val="30"/>
        </w:rPr>
        <w:t>Начальник службы</w:t>
      </w:r>
      <w:r>
        <w:rPr>
          <w:sz w:val="30"/>
          <w:szCs w:val="30"/>
        </w:rPr>
        <w:tab/>
        <w:t>Д.В.Довнар</w:t>
      </w:r>
    </w:p>
    <w:p w:rsidR="00457D29" w:rsidRDefault="00457D29" w:rsidP="00D5477F">
      <w:pPr>
        <w:widowControl w:val="0"/>
        <w:tabs>
          <w:tab w:val="left" w:pos="6840"/>
        </w:tabs>
        <w:spacing w:line="276" w:lineRule="auto"/>
        <w:jc w:val="both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Default="00457D29" w:rsidP="00D5477F">
      <w:pPr>
        <w:spacing w:line="180" w:lineRule="exact"/>
        <w:rPr>
          <w:sz w:val="18"/>
          <w:szCs w:val="18"/>
        </w:rPr>
      </w:pPr>
    </w:p>
    <w:p w:rsidR="00457D29" w:rsidRPr="00072822" w:rsidRDefault="00457D29" w:rsidP="00D5477F"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  <w:t>16</w:t>
      </w:r>
      <w:r w:rsidRPr="00072822">
        <w:rPr>
          <w:sz w:val="18"/>
          <w:szCs w:val="18"/>
        </w:rPr>
        <w:t xml:space="preserve">-01 </w:t>
      </w:r>
      <w:r>
        <w:rPr>
          <w:sz w:val="18"/>
          <w:szCs w:val="18"/>
        </w:rPr>
        <w:t>Батура</w:t>
      </w:r>
      <w:r w:rsidRPr="00072822">
        <w:rPr>
          <w:sz w:val="18"/>
          <w:szCs w:val="18"/>
        </w:rPr>
        <w:t xml:space="preserve"> </w:t>
      </w:r>
      <w:r>
        <w:rPr>
          <w:sz w:val="18"/>
          <w:szCs w:val="18"/>
        </w:rPr>
        <w:t>219 57 49</w:t>
      </w:r>
    </w:p>
    <w:p w:rsidR="00457D29" w:rsidRPr="00D5477F" w:rsidRDefault="00457D29" w:rsidP="00D5477F"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  <w:t>08.01.2019</w:t>
      </w:r>
    </w:p>
    <w:sectPr w:rsidR="00457D29" w:rsidRPr="00D5477F" w:rsidSect="00662FC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790D"/>
    <w:multiLevelType w:val="hybridMultilevel"/>
    <w:tmpl w:val="9B44EFC6"/>
    <w:lvl w:ilvl="0" w:tplc="33F473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7834B5"/>
    <w:multiLevelType w:val="hybridMultilevel"/>
    <w:tmpl w:val="886AC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3F5908"/>
    <w:multiLevelType w:val="hybridMultilevel"/>
    <w:tmpl w:val="3378FDB2"/>
    <w:lvl w:ilvl="0" w:tplc="04FEBFF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54F045E8"/>
    <w:multiLevelType w:val="multilevel"/>
    <w:tmpl w:val="886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D5204C"/>
    <w:multiLevelType w:val="hybridMultilevel"/>
    <w:tmpl w:val="5162B256"/>
    <w:lvl w:ilvl="0" w:tplc="859AE4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E0B8E"/>
    <w:multiLevelType w:val="multilevel"/>
    <w:tmpl w:val="4824161C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6">
    <w:nsid w:val="6CA837F9"/>
    <w:multiLevelType w:val="hybridMultilevel"/>
    <w:tmpl w:val="165AB7D2"/>
    <w:lvl w:ilvl="0" w:tplc="859AE4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73289"/>
    <w:multiLevelType w:val="hybridMultilevel"/>
    <w:tmpl w:val="FC0A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7EA4"/>
    <w:rsid w:val="0000104C"/>
    <w:rsid w:val="00011308"/>
    <w:rsid w:val="00014F62"/>
    <w:rsid w:val="00023FD4"/>
    <w:rsid w:val="00063AC6"/>
    <w:rsid w:val="00072822"/>
    <w:rsid w:val="00073436"/>
    <w:rsid w:val="0008051F"/>
    <w:rsid w:val="00081584"/>
    <w:rsid w:val="000937F7"/>
    <w:rsid w:val="000A0832"/>
    <w:rsid w:val="000A649C"/>
    <w:rsid w:val="000B23AD"/>
    <w:rsid w:val="000C2E77"/>
    <w:rsid w:val="000C2F73"/>
    <w:rsid w:val="000C5FDE"/>
    <w:rsid w:val="000D21F3"/>
    <w:rsid w:val="000E2BA3"/>
    <w:rsid w:val="000E4F46"/>
    <w:rsid w:val="000F2717"/>
    <w:rsid w:val="00100B0E"/>
    <w:rsid w:val="00115230"/>
    <w:rsid w:val="0012211D"/>
    <w:rsid w:val="0012275C"/>
    <w:rsid w:val="00135954"/>
    <w:rsid w:val="00144569"/>
    <w:rsid w:val="00152603"/>
    <w:rsid w:val="001543C4"/>
    <w:rsid w:val="00157446"/>
    <w:rsid w:val="0016771D"/>
    <w:rsid w:val="00172333"/>
    <w:rsid w:val="00184AAF"/>
    <w:rsid w:val="0019029E"/>
    <w:rsid w:val="001A715C"/>
    <w:rsid w:val="001C343E"/>
    <w:rsid w:val="001D17F1"/>
    <w:rsid w:val="001D3A5B"/>
    <w:rsid w:val="001D5E87"/>
    <w:rsid w:val="001D6792"/>
    <w:rsid w:val="00214C03"/>
    <w:rsid w:val="00225560"/>
    <w:rsid w:val="00225A67"/>
    <w:rsid w:val="00226093"/>
    <w:rsid w:val="002262CD"/>
    <w:rsid w:val="00231C6E"/>
    <w:rsid w:val="00257CE7"/>
    <w:rsid w:val="0027204F"/>
    <w:rsid w:val="002742E3"/>
    <w:rsid w:val="002850D0"/>
    <w:rsid w:val="002853F3"/>
    <w:rsid w:val="002856E8"/>
    <w:rsid w:val="00297A18"/>
    <w:rsid w:val="002A659C"/>
    <w:rsid w:val="002B4CCB"/>
    <w:rsid w:val="002C0913"/>
    <w:rsid w:val="002D5462"/>
    <w:rsid w:val="002E1D53"/>
    <w:rsid w:val="002F76AA"/>
    <w:rsid w:val="0030197C"/>
    <w:rsid w:val="00320914"/>
    <w:rsid w:val="00323567"/>
    <w:rsid w:val="00325FE5"/>
    <w:rsid w:val="00327C5E"/>
    <w:rsid w:val="00337EC3"/>
    <w:rsid w:val="00340799"/>
    <w:rsid w:val="0034366C"/>
    <w:rsid w:val="00347196"/>
    <w:rsid w:val="0035220D"/>
    <w:rsid w:val="003634C8"/>
    <w:rsid w:val="00364575"/>
    <w:rsid w:val="00365C37"/>
    <w:rsid w:val="003701D1"/>
    <w:rsid w:val="003815D9"/>
    <w:rsid w:val="00391117"/>
    <w:rsid w:val="003A0A2C"/>
    <w:rsid w:val="003A5C3C"/>
    <w:rsid w:val="003A737F"/>
    <w:rsid w:val="003B04E3"/>
    <w:rsid w:val="003B21D9"/>
    <w:rsid w:val="003D02F3"/>
    <w:rsid w:val="003D0485"/>
    <w:rsid w:val="003D2195"/>
    <w:rsid w:val="003D33A0"/>
    <w:rsid w:val="003D3DE1"/>
    <w:rsid w:val="003D6702"/>
    <w:rsid w:val="003F699D"/>
    <w:rsid w:val="004132CC"/>
    <w:rsid w:val="00414F18"/>
    <w:rsid w:val="00422BA1"/>
    <w:rsid w:val="00430CF4"/>
    <w:rsid w:val="00440B34"/>
    <w:rsid w:val="00440F1F"/>
    <w:rsid w:val="00450328"/>
    <w:rsid w:val="004574C5"/>
    <w:rsid w:val="00457D29"/>
    <w:rsid w:val="004612F1"/>
    <w:rsid w:val="004627F3"/>
    <w:rsid w:val="004636FF"/>
    <w:rsid w:val="00466A0F"/>
    <w:rsid w:val="00466CF7"/>
    <w:rsid w:val="004751F1"/>
    <w:rsid w:val="00495081"/>
    <w:rsid w:val="0049603C"/>
    <w:rsid w:val="00496D44"/>
    <w:rsid w:val="004A676E"/>
    <w:rsid w:val="004B291B"/>
    <w:rsid w:val="004B4DEC"/>
    <w:rsid w:val="004B61A5"/>
    <w:rsid w:val="004C01E0"/>
    <w:rsid w:val="004C1E4C"/>
    <w:rsid w:val="004C445D"/>
    <w:rsid w:val="004C543B"/>
    <w:rsid w:val="00521E1A"/>
    <w:rsid w:val="0054072A"/>
    <w:rsid w:val="00553C22"/>
    <w:rsid w:val="00564AA4"/>
    <w:rsid w:val="00564B7A"/>
    <w:rsid w:val="00583392"/>
    <w:rsid w:val="00586A5B"/>
    <w:rsid w:val="00587013"/>
    <w:rsid w:val="00592165"/>
    <w:rsid w:val="0059413F"/>
    <w:rsid w:val="005A3C0D"/>
    <w:rsid w:val="005A70DD"/>
    <w:rsid w:val="005B08FA"/>
    <w:rsid w:val="005B3AC3"/>
    <w:rsid w:val="005C08C4"/>
    <w:rsid w:val="005C7FC0"/>
    <w:rsid w:val="005D44FC"/>
    <w:rsid w:val="005D6CEA"/>
    <w:rsid w:val="005E14CA"/>
    <w:rsid w:val="00606706"/>
    <w:rsid w:val="00612FDB"/>
    <w:rsid w:val="00614065"/>
    <w:rsid w:val="00627DB9"/>
    <w:rsid w:val="00650F51"/>
    <w:rsid w:val="00651BB8"/>
    <w:rsid w:val="00654A13"/>
    <w:rsid w:val="006556F5"/>
    <w:rsid w:val="00662FC5"/>
    <w:rsid w:val="00663D67"/>
    <w:rsid w:val="00676DE8"/>
    <w:rsid w:val="006816A6"/>
    <w:rsid w:val="0068641A"/>
    <w:rsid w:val="006A4A10"/>
    <w:rsid w:val="006B60B0"/>
    <w:rsid w:val="006B6F30"/>
    <w:rsid w:val="007026E1"/>
    <w:rsid w:val="0070581B"/>
    <w:rsid w:val="00730B82"/>
    <w:rsid w:val="00730C36"/>
    <w:rsid w:val="007457CC"/>
    <w:rsid w:val="00747151"/>
    <w:rsid w:val="00747722"/>
    <w:rsid w:val="00760F59"/>
    <w:rsid w:val="00761961"/>
    <w:rsid w:val="00765F4B"/>
    <w:rsid w:val="00795EA5"/>
    <w:rsid w:val="007A588E"/>
    <w:rsid w:val="007A6A18"/>
    <w:rsid w:val="007B6CC3"/>
    <w:rsid w:val="007C05CF"/>
    <w:rsid w:val="007C4693"/>
    <w:rsid w:val="007C4B9F"/>
    <w:rsid w:val="007C769E"/>
    <w:rsid w:val="007D1F45"/>
    <w:rsid w:val="007D1FD3"/>
    <w:rsid w:val="007D4A0D"/>
    <w:rsid w:val="007D622B"/>
    <w:rsid w:val="007E1BE5"/>
    <w:rsid w:val="007E490E"/>
    <w:rsid w:val="0080572C"/>
    <w:rsid w:val="00807F61"/>
    <w:rsid w:val="008148C5"/>
    <w:rsid w:val="0082229E"/>
    <w:rsid w:val="0083622F"/>
    <w:rsid w:val="008369BF"/>
    <w:rsid w:val="00837016"/>
    <w:rsid w:val="00840691"/>
    <w:rsid w:val="00843C27"/>
    <w:rsid w:val="00845644"/>
    <w:rsid w:val="00847856"/>
    <w:rsid w:val="008559E7"/>
    <w:rsid w:val="00861A08"/>
    <w:rsid w:val="00862F60"/>
    <w:rsid w:val="00864950"/>
    <w:rsid w:val="00867F71"/>
    <w:rsid w:val="008709F3"/>
    <w:rsid w:val="00885E76"/>
    <w:rsid w:val="00886759"/>
    <w:rsid w:val="008A48E5"/>
    <w:rsid w:val="008B2E4B"/>
    <w:rsid w:val="008B5D03"/>
    <w:rsid w:val="008C0765"/>
    <w:rsid w:val="008C2368"/>
    <w:rsid w:val="008F0BF3"/>
    <w:rsid w:val="008F2D56"/>
    <w:rsid w:val="009006D4"/>
    <w:rsid w:val="009033CD"/>
    <w:rsid w:val="0091144A"/>
    <w:rsid w:val="00914261"/>
    <w:rsid w:val="00914833"/>
    <w:rsid w:val="00921D8D"/>
    <w:rsid w:val="00925519"/>
    <w:rsid w:val="009263BB"/>
    <w:rsid w:val="00941599"/>
    <w:rsid w:val="00943877"/>
    <w:rsid w:val="0094774A"/>
    <w:rsid w:val="00952C1A"/>
    <w:rsid w:val="00953F02"/>
    <w:rsid w:val="00962421"/>
    <w:rsid w:val="00972EC9"/>
    <w:rsid w:val="00994091"/>
    <w:rsid w:val="00996879"/>
    <w:rsid w:val="009A5378"/>
    <w:rsid w:val="009B3CB3"/>
    <w:rsid w:val="009B6D65"/>
    <w:rsid w:val="009C4E95"/>
    <w:rsid w:val="009D7D07"/>
    <w:rsid w:val="009F3F74"/>
    <w:rsid w:val="009F76E0"/>
    <w:rsid w:val="00A23533"/>
    <w:rsid w:val="00A356A0"/>
    <w:rsid w:val="00A427B8"/>
    <w:rsid w:val="00A66928"/>
    <w:rsid w:val="00A743C6"/>
    <w:rsid w:val="00A85231"/>
    <w:rsid w:val="00A9049E"/>
    <w:rsid w:val="00A9356E"/>
    <w:rsid w:val="00AA28C4"/>
    <w:rsid w:val="00AB08DE"/>
    <w:rsid w:val="00AB3F80"/>
    <w:rsid w:val="00AB4315"/>
    <w:rsid w:val="00AB6A59"/>
    <w:rsid w:val="00AC3C34"/>
    <w:rsid w:val="00AC43AF"/>
    <w:rsid w:val="00AC7C74"/>
    <w:rsid w:val="00AD1585"/>
    <w:rsid w:val="00AD30B7"/>
    <w:rsid w:val="00AD5586"/>
    <w:rsid w:val="00AD6702"/>
    <w:rsid w:val="00AD7752"/>
    <w:rsid w:val="00AF0C5E"/>
    <w:rsid w:val="00AF1FE7"/>
    <w:rsid w:val="00AF5BB2"/>
    <w:rsid w:val="00AF5E02"/>
    <w:rsid w:val="00B158E3"/>
    <w:rsid w:val="00B2054B"/>
    <w:rsid w:val="00B23FBE"/>
    <w:rsid w:val="00B26345"/>
    <w:rsid w:val="00B33E89"/>
    <w:rsid w:val="00B36CA3"/>
    <w:rsid w:val="00B41D2F"/>
    <w:rsid w:val="00B51DFF"/>
    <w:rsid w:val="00B614A5"/>
    <w:rsid w:val="00B75D7C"/>
    <w:rsid w:val="00B8370E"/>
    <w:rsid w:val="00BA0B5F"/>
    <w:rsid w:val="00BC4CBB"/>
    <w:rsid w:val="00BD2B78"/>
    <w:rsid w:val="00BF2A24"/>
    <w:rsid w:val="00C04A30"/>
    <w:rsid w:val="00C04EA4"/>
    <w:rsid w:val="00C15095"/>
    <w:rsid w:val="00C230BE"/>
    <w:rsid w:val="00C33E76"/>
    <w:rsid w:val="00C44B06"/>
    <w:rsid w:val="00C50391"/>
    <w:rsid w:val="00C5335E"/>
    <w:rsid w:val="00C54B1B"/>
    <w:rsid w:val="00C65201"/>
    <w:rsid w:val="00C657D9"/>
    <w:rsid w:val="00C65FB6"/>
    <w:rsid w:val="00C67BAB"/>
    <w:rsid w:val="00C704D6"/>
    <w:rsid w:val="00C76CC5"/>
    <w:rsid w:val="00C77B4E"/>
    <w:rsid w:val="00C84BA1"/>
    <w:rsid w:val="00C84C96"/>
    <w:rsid w:val="00CA6229"/>
    <w:rsid w:val="00CA66AB"/>
    <w:rsid w:val="00CB1398"/>
    <w:rsid w:val="00CC74EB"/>
    <w:rsid w:val="00CE072F"/>
    <w:rsid w:val="00CE0B34"/>
    <w:rsid w:val="00CE61FD"/>
    <w:rsid w:val="00CF6768"/>
    <w:rsid w:val="00D02653"/>
    <w:rsid w:val="00D04491"/>
    <w:rsid w:val="00D11DFB"/>
    <w:rsid w:val="00D130E6"/>
    <w:rsid w:val="00D24C94"/>
    <w:rsid w:val="00D2500C"/>
    <w:rsid w:val="00D321FD"/>
    <w:rsid w:val="00D41535"/>
    <w:rsid w:val="00D435D6"/>
    <w:rsid w:val="00D468BA"/>
    <w:rsid w:val="00D51C1F"/>
    <w:rsid w:val="00D5477F"/>
    <w:rsid w:val="00D72A8B"/>
    <w:rsid w:val="00D73391"/>
    <w:rsid w:val="00D74A1D"/>
    <w:rsid w:val="00D750C2"/>
    <w:rsid w:val="00D77EA4"/>
    <w:rsid w:val="00D8780D"/>
    <w:rsid w:val="00D9338F"/>
    <w:rsid w:val="00DA327F"/>
    <w:rsid w:val="00DA5556"/>
    <w:rsid w:val="00DD7EA9"/>
    <w:rsid w:val="00DE531A"/>
    <w:rsid w:val="00DE6D47"/>
    <w:rsid w:val="00DF0814"/>
    <w:rsid w:val="00DF4F7C"/>
    <w:rsid w:val="00DF75A4"/>
    <w:rsid w:val="00E155A9"/>
    <w:rsid w:val="00E15BBB"/>
    <w:rsid w:val="00E216CA"/>
    <w:rsid w:val="00E22F15"/>
    <w:rsid w:val="00E249A3"/>
    <w:rsid w:val="00E32532"/>
    <w:rsid w:val="00E37A1F"/>
    <w:rsid w:val="00E42DA5"/>
    <w:rsid w:val="00E464D5"/>
    <w:rsid w:val="00E536B9"/>
    <w:rsid w:val="00E53A03"/>
    <w:rsid w:val="00E54E8A"/>
    <w:rsid w:val="00E8289D"/>
    <w:rsid w:val="00E86C0A"/>
    <w:rsid w:val="00EA1D53"/>
    <w:rsid w:val="00EB20BD"/>
    <w:rsid w:val="00EB6992"/>
    <w:rsid w:val="00ED0D08"/>
    <w:rsid w:val="00ED58C3"/>
    <w:rsid w:val="00EE123F"/>
    <w:rsid w:val="00EE7F86"/>
    <w:rsid w:val="00EF3C8E"/>
    <w:rsid w:val="00EF584C"/>
    <w:rsid w:val="00EF7A80"/>
    <w:rsid w:val="00F047C4"/>
    <w:rsid w:val="00F0690B"/>
    <w:rsid w:val="00F1610B"/>
    <w:rsid w:val="00F177A0"/>
    <w:rsid w:val="00F24C32"/>
    <w:rsid w:val="00F30ABE"/>
    <w:rsid w:val="00F4078E"/>
    <w:rsid w:val="00F652EE"/>
    <w:rsid w:val="00F77007"/>
    <w:rsid w:val="00F8308C"/>
    <w:rsid w:val="00F858F3"/>
    <w:rsid w:val="00FA63F8"/>
    <w:rsid w:val="00FB190D"/>
    <w:rsid w:val="00FC24B5"/>
    <w:rsid w:val="00FC4BB4"/>
    <w:rsid w:val="00FC7687"/>
    <w:rsid w:val="00FD525D"/>
    <w:rsid w:val="00FD528F"/>
    <w:rsid w:val="00FE050C"/>
    <w:rsid w:val="00FF0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A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4AAF"/>
    <w:pPr>
      <w:ind w:left="720"/>
      <w:contextualSpacing/>
    </w:pPr>
  </w:style>
  <w:style w:type="table" w:styleId="TableGrid">
    <w:name w:val="Table Grid"/>
    <w:basedOn w:val="TableNormal"/>
    <w:uiPriority w:val="99"/>
    <w:locked/>
    <w:rsid w:val="00D435D6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179</TotalTime>
  <Pages>4</Pages>
  <Words>807</Words>
  <Characters>4605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безопасности</dc:title>
  <dc:subject/>
  <dc:creator>Батура</dc:creator>
  <cp:keywords/>
  <dc:description/>
  <cp:lastModifiedBy>a_batyra</cp:lastModifiedBy>
  <cp:revision>29</cp:revision>
  <cp:lastPrinted>2019-01-08T09:46:00Z</cp:lastPrinted>
  <dcterms:created xsi:type="dcterms:W3CDTF">2019-01-08T07:27:00Z</dcterms:created>
  <dcterms:modified xsi:type="dcterms:W3CDTF">2019-01-08T09:48:00Z</dcterms:modified>
</cp:coreProperties>
</file>