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0" w:type="dxa"/>
        <w:tblInd w:w="-34" w:type="dxa"/>
        <w:tblLook w:val="00A0"/>
      </w:tblPr>
      <w:tblGrid>
        <w:gridCol w:w="5529"/>
        <w:gridCol w:w="4471"/>
      </w:tblGrid>
      <w:tr w:rsidR="009A6B37" w:rsidRPr="00804677" w:rsidTr="00804677">
        <w:tc>
          <w:tcPr>
            <w:tcW w:w="5529" w:type="dxa"/>
          </w:tcPr>
          <w:p w:rsidR="009A6B37" w:rsidRPr="00804677" w:rsidRDefault="009A6B37" w:rsidP="004B3B21">
            <w:pPr>
              <w:spacing w:line="280" w:lineRule="exact"/>
              <w:rPr>
                <w:lang w:eastAsia="ru-RU"/>
              </w:rPr>
            </w:pPr>
            <w:r w:rsidRPr="00804677">
              <w:rPr>
                <w:lang w:eastAsia="ru-RU"/>
              </w:rPr>
              <w:t>Служба безопасности</w:t>
            </w:r>
          </w:p>
          <w:p w:rsidR="009A6B37" w:rsidRPr="00804677" w:rsidRDefault="009A6B37" w:rsidP="004B3B21">
            <w:pPr>
              <w:spacing w:line="280" w:lineRule="exact"/>
              <w:rPr>
                <w:lang w:eastAsia="ru-RU"/>
              </w:rPr>
            </w:pPr>
          </w:p>
        </w:tc>
        <w:tc>
          <w:tcPr>
            <w:tcW w:w="4471" w:type="dxa"/>
            <w:tcMar>
              <w:left w:w="0" w:type="dxa"/>
              <w:right w:w="0" w:type="dxa"/>
            </w:tcMar>
          </w:tcPr>
          <w:p w:rsidR="009A6B37" w:rsidRDefault="009A6B37" w:rsidP="004B5B7F">
            <w:pPr>
              <w:spacing w:line="280" w:lineRule="exact"/>
              <w:rPr>
                <w:lang w:eastAsia="ru-RU"/>
              </w:rPr>
            </w:pPr>
            <w:r>
              <w:t>Заместителю директора</w:t>
            </w:r>
          </w:p>
          <w:p w:rsidR="009A6B37" w:rsidRDefault="009A6B37" w:rsidP="004B5B7F">
            <w:r>
              <w:t>по персоналу, идеологической</w:t>
            </w:r>
          </w:p>
          <w:p w:rsidR="009A6B37" w:rsidRDefault="009A6B37" w:rsidP="004B5B7F">
            <w:r>
              <w:t>и социальной работе</w:t>
            </w:r>
          </w:p>
          <w:p w:rsidR="009A6B37" w:rsidRDefault="009A6B37" w:rsidP="004B5B7F">
            <w:pPr>
              <w:rPr>
                <w:lang w:eastAsia="ru-RU"/>
              </w:rPr>
            </w:pPr>
            <w:r w:rsidRPr="00432C4E">
              <w:rPr>
                <w:lang w:eastAsia="ru-RU"/>
              </w:rPr>
              <w:t>государственного предприятия</w:t>
            </w:r>
          </w:p>
          <w:p w:rsidR="009A6B37" w:rsidRDefault="009A6B37" w:rsidP="004B5B7F">
            <w:r w:rsidRPr="00432C4E">
              <w:rPr>
                <w:lang w:eastAsia="ru-RU"/>
              </w:rPr>
              <w:t>«Минский метрополитен»</w:t>
            </w:r>
          </w:p>
          <w:p w:rsidR="009A6B37" w:rsidRPr="00804677" w:rsidRDefault="009A6B37" w:rsidP="004B5B7F">
            <w:pPr>
              <w:rPr>
                <w:lang w:eastAsia="ru-RU"/>
              </w:rPr>
            </w:pPr>
            <w:r>
              <w:t>Воробьеву</w:t>
            </w:r>
            <w:r>
              <w:rPr>
                <w:lang w:eastAsia="ru-RU"/>
              </w:rPr>
              <w:t xml:space="preserve"> Ю.Н. </w:t>
            </w:r>
          </w:p>
          <w:p w:rsidR="009A6B37" w:rsidRPr="00804677" w:rsidRDefault="009A6B37" w:rsidP="004B3B21">
            <w:pPr>
              <w:spacing w:line="280" w:lineRule="exact"/>
              <w:rPr>
                <w:lang w:eastAsia="ru-RU"/>
              </w:rPr>
            </w:pPr>
          </w:p>
        </w:tc>
      </w:tr>
    </w:tbl>
    <w:p w:rsidR="009A6B37" w:rsidRPr="00404F9C" w:rsidRDefault="009A6B37" w:rsidP="00404F9C">
      <w:pPr>
        <w:spacing w:line="280" w:lineRule="exact"/>
        <w:ind w:left="4950" w:hanging="4950"/>
      </w:pPr>
    </w:p>
    <w:p w:rsidR="009A6B37" w:rsidRPr="00404F9C" w:rsidRDefault="009A6B37" w:rsidP="00404F9C">
      <w:pPr>
        <w:spacing w:line="280" w:lineRule="exact"/>
        <w:ind w:left="4950" w:hanging="4950"/>
      </w:pPr>
    </w:p>
    <w:p w:rsidR="009A6B37" w:rsidRDefault="009A6B37" w:rsidP="00BC42C9">
      <w:pPr>
        <w:spacing w:line="360" w:lineRule="auto"/>
      </w:pPr>
      <w:r>
        <w:t>ДОКЛАДНАЯ ЗАПИСКА</w:t>
      </w:r>
    </w:p>
    <w:p w:rsidR="009A6B37" w:rsidRDefault="009A6B37" w:rsidP="00BC42C9">
      <w:pPr>
        <w:spacing w:line="360" w:lineRule="auto"/>
      </w:pPr>
      <w:r>
        <w:t>25.11.2019 № ____</w:t>
      </w:r>
    </w:p>
    <w:p w:rsidR="009A6B37" w:rsidRDefault="009A6B37" w:rsidP="00BC42C9">
      <w:pPr>
        <w:spacing w:line="360" w:lineRule="auto"/>
      </w:pPr>
      <w:r>
        <w:t>г. Минск</w:t>
      </w:r>
    </w:p>
    <w:p w:rsidR="009A6B37" w:rsidRPr="00606642" w:rsidRDefault="009A6B37" w:rsidP="00BC42C9">
      <w:pPr>
        <w:spacing w:line="360" w:lineRule="auto"/>
        <w:rPr>
          <w:color w:val="FF0000"/>
        </w:rPr>
      </w:pPr>
      <w:r w:rsidRPr="00606642">
        <w:rPr>
          <w:color w:val="FF0000"/>
        </w:rPr>
        <w:t>Об исполнении поручений</w:t>
      </w:r>
    </w:p>
    <w:p w:rsidR="009A6B37" w:rsidRDefault="009A6B37" w:rsidP="00606642">
      <w:pPr>
        <w:tabs>
          <w:tab w:val="left" w:pos="720"/>
        </w:tabs>
        <w:ind w:firstLine="720"/>
        <w:jc w:val="both"/>
      </w:pPr>
      <w:r>
        <w:t xml:space="preserve">В связи со строительством инженерного корпуса для 3-й линии просим рассмотреть возможность о временном демонтаже ВК №6 на срок 4 месяца, которая размещена на углу </w:t>
      </w:r>
      <w:r w:rsidRPr="00606642">
        <w:rPr>
          <w:color w:val="FF0000"/>
        </w:rPr>
        <w:t>здания</w:t>
      </w:r>
      <w:r>
        <w:t>.</w:t>
      </w:r>
    </w:p>
    <w:p w:rsidR="009A6B37" w:rsidRPr="00105E14" w:rsidRDefault="009A6B37" w:rsidP="00606642">
      <w:pPr>
        <w:tabs>
          <w:tab w:val="left" w:pos="720"/>
        </w:tabs>
        <w:ind w:firstLine="720"/>
        <w:jc w:val="both"/>
      </w:pPr>
      <w:r>
        <w:t xml:space="preserve">  </w:t>
      </w:r>
    </w:p>
    <w:p w:rsidR="009A6B37" w:rsidRDefault="009A6B37" w:rsidP="000209BC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9A6B37" w:rsidRPr="00404F9C" w:rsidRDefault="009A6B37" w:rsidP="00404F9C">
      <w:pPr>
        <w:pStyle w:val="ListParagraph"/>
        <w:spacing w:after="0" w:line="240" w:lineRule="auto"/>
        <w:ind w:left="0"/>
        <w:jc w:val="both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Начальник службы безопасности</w:t>
      </w:r>
      <w:r w:rsidRPr="00105E14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  <w:t>А</w:t>
      </w:r>
      <w:r w:rsidRPr="00105E14">
        <w:rPr>
          <w:rFonts w:ascii="Times New Roman" w:hAnsi="Times New Roman"/>
          <w:sz w:val="30"/>
          <w:szCs w:val="30"/>
        </w:rPr>
        <w:t>.</w:t>
      </w:r>
      <w:r>
        <w:rPr>
          <w:rFonts w:ascii="Times New Roman" w:hAnsi="Times New Roman"/>
          <w:sz w:val="30"/>
          <w:szCs w:val="30"/>
        </w:rPr>
        <w:t>С.Басалыга</w:t>
      </w:r>
    </w:p>
    <w:p w:rsidR="009A6B37" w:rsidRPr="00404F9C" w:rsidRDefault="009A6B37" w:rsidP="00404F9C">
      <w:pPr>
        <w:pStyle w:val="Footer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A6B37" w:rsidRPr="00404F9C" w:rsidRDefault="009A6B37" w:rsidP="00404F9C">
      <w:pPr>
        <w:pStyle w:val="Footer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9A6B37" w:rsidRPr="00404F9C" w:rsidRDefault="009A6B37" w:rsidP="00404F9C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  <w:r w:rsidRPr="00606642">
        <w:rPr>
          <w:rFonts w:ascii="Times New Roman" w:hAnsi="Times New Roman"/>
          <w:color w:val="FF0000"/>
          <w:sz w:val="18"/>
          <w:szCs w:val="18"/>
        </w:rPr>
        <w:t>16-34</w:t>
      </w:r>
      <w:r>
        <w:rPr>
          <w:rFonts w:ascii="Times New Roman" w:hAnsi="Times New Roman"/>
          <w:sz w:val="18"/>
          <w:szCs w:val="18"/>
        </w:rPr>
        <w:t xml:space="preserve"> Калач</w:t>
      </w:r>
      <w:r w:rsidRPr="00404F9C">
        <w:rPr>
          <w:rFonts w:ascii="Times New Roman" w:hAnsi="Times New Roman"/>
          <w:sz w:val="18"/>
          <w:szCs w:val="18"/>
        </w:rPr>
        <w:t xml:space="preserve"> 219 57 </w:t>
      </w:r>
      <w:r>
        <w:rPr>
          <w:rFonts w:ascii="Times New Roman" w:hAnsi="Times New Roman"/>
          <w:sz w:val="18"/>
          <w:szCs w:val="18"/>
        </w:rPr>
        <w:t>44</w:t>
      </w:r>
    </w:p>
    <w:p w:rsidR="009A6B37" w:rsidRPr="000F4FA0" w:rsidRDefault="009A6B37" w:rsidP="000F4FA0">
      <w:pPr>
        <w:pStyle w:val="Footer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25.11.</w:t>
      </w:r>
      <w:r w:rsidRPr="00404F9C">
        <w:rPr>
          <w:rFonts w:ascii="Times New Roman" w:hAnsi="Times New Roman"/>
          <w:sz w:val="18"/>
          <w:szCs w:val="18"/>
        </w:rPr>
        <w:t>201</w:t>
      </w:r>
      <w:r>
        <w:rPr>
          <w:rFonts w:ascii="Times New Roman" w:hAnsi="Times New Roman"/>
          <w:sz w:val="18"/>
          <w:szCs w:val="18"/>
        </w:rPr>
        <w:t>9</w:t>
      </w:r>
    </w:p>
    <w:sectPr w:rsidR="009A6B37" w:rsidRPr="000F4FA0" w:rsidSect="00D92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7D6D"/>
    <w:multiLevelType w:val="hybridMultilevel"/>
    <w:tmpl w:val="081C76AE"/>
    <w:lvl w:ilvl="0" w:tplc="6FC8AED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95F0BF9"/>
    <w:multiLevelType w:val="hybridMultilevel"/>
    <w:tmpl w:val="9222A9A6"/>
    <w:lvl w:ilvl="0" w:tplc="AAD8ACC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50A2"/>
    <w:rsid w:val="00007BC2"/>
    <w:rsid w:val="000209BC"/>
    <w:rsid w:val="00022841"/>
    <w:rsid w:val="0003076B"/>
    <w:rsid w:val="000311C7"/>
    <w:rsid w:val="00033535"/>
    <w:rsid w:val="0003761D"/>
    <w:rsid w:val="00042CB2"/>
    <w:rsid w:val="000712FA"/>
    <w:rsid w:val="000907DC"/>
    <w:rsid w:val="00096EF2"/>
    <w:rsid w:val="000A663C"/>
    <w:rsid w:val="000E058B"/>
    <w:rsid w:val="000F45D6"/>
    <w:rsid w:val="000F4FA0"/>
    <w:rsid w:val="00105E14"/>
    <w:rsid w:val="00127173"/>
    <w:rsid w:val="001276EF"/>
    <w:rsid w:val="0013211A"/>
    <w:rsid w:val="0015382E"/>
    <w:rsid w:val="00171C92"/>
    <w:rsid w:val="00176E11"/>
    <w:rsid w:val="00186F22"/>
    <w:rsid w:val="001A388B"/>
    <w:rsid w:val="001B119E"/>
    <w:rsid w:val="001B33A6"/>
    <w:rsid w:val="00201A29"/>
    <w:rsid w:val="002523E8"/>
    <w:rsid w:val="002716C8"/>
    <w:rsid w:val="002E2D3A"/>
    <w:rsid w:val="002F58A2"/>
    <w:rsid w:val="00300BC4"/>
    <w:rsid w:val="003152AF"/>
    <w:rsid w:val="003273B1"/>
    <w:rsid w:val="00343E02"/>
    <w:rsid w:val="003440A7"/>
    <w:rsid w:val="0034525C"/>
    <w:rsid w:val="0035186F"/>
    <w:rsid w:val="003645DD"/>
    <w:rsid w:val="003A1C98"/>
    <w:rsid w:val="003A6D76"/>
    <w:rsid w:val="003D113B"/>
    <w:rsid w:val="003E4968"/>
    <w:rsid w:val="004004C0"/>
    <w:rsid w:val="00404A1B"/>
    <w:rsid w:val="00404F9C"/>
    <w:rsid w:val="00412607"/>
    <w:rsid w:val="00415034"/>
    <w:rsid w:val="004157BB"/>
    <w:rsid w:val="00432C4E"/>
    <w:rsid w:val="004378FC"/>
    <w:rsid w:val="00440334"/>
    <w:rsid w:val="004429F4"/>
    <w:rsid w:val="00443FB0"/>
    <w:rsid w:val="00450CC9"/>
    <w:rsid w:val="004866A7"/>
    <w:rsid w:val="00496BB6"/>
    <w:rsid w:val="004A091F"/>
    <w:rsid w:val="004A6407"/>
    <w:rsid w:val="004B3B21"/>
    <w:rsid w:val="004B5B7F"/>
    <w:rsid w:val="004C5DDB"/>
    <w:rsid w:val="004D50A2"/>
    <w:rsid w:val="004D5B73"/>
    <w:rsid w:val="00525A76"/>
    <w:rsid w:val="00532569"/>
    <w:rsid w:val="00535223"/>
    <w:rsid w:val="005472AC"/>
    <w:rsid w:val="00550CB1"/>
    <w:rsid w:val="00570033"/>
    <w:rsid w:val="0058180D"/>
    <w:rsid w:val="005908DC"/>
    <w:rsid w:val="005B3D45"/>
    <w:rsid w:val="005D4EAC"/>
    <w:rsid w:val="00604C69"/>
    <w:rsid w:val="00606642"/>
    <w:rsid w:val="00617789"/>
    <w:rsid w:val="0065228F"/>
    <w:rsid w:val="00666F42"/>
    <w:rsid w:val="00667ED6"/>
    <w:rsid w:val="00692394"/>
    <w:rsid w:val="006B7860"/>
    <w:rsid w:val="007036F4"/>
    <w:rsid w:val="00715414"/>
    <w:rsid w:val="0072480D"/>
    <w:rsid w:val="00735D2E"/>
    <w:rsid w:val="00766E26"/>
    <w:rsid w:val="00767B3A"/>
    <w:rsid w:val="00767EB6"/>
    <w:rsid w:val="00775529"/>
    <w:rsid w:val="00790182"/>
    <w:rsid w:val="00792CF1"/>
    <w:rsid w:val="007C05AD"/>
    <w:rsid w:val="007D1D87"/>
    <w:rsid w:val="007D44A8"/>
    <w:rsid w:val="008028F2"/>
    <w:rsid w:val="00804677"/>
    <w:rsid w:val="00812FA0"/>
    <w:rsid w:val="00853BDC"/>
    <w:rsid w:val="00854811"/>
    <w:rsid w:val="00860EDC"/>
    <w:rsid w:val="0086198D"/>
    <w:rsid w:val="00885242"/>
    <w:rsid w:val="008C52D4"/>
    <w:rsid w:val="008F47E4"/>
    <w:rsid w:val="009015A5"/>
    <w:rsid w:val="0090550E"/>
    <w:rsid w:val="00906B54"/>
    <w:rsid w:val="00917F37"/>
    <w:rsid w:val="00925E6A"/>
    <w:rsid w:val="00935676"/>
    <w:rsid w:val="00942B90"/>
    <w:rsid w:val="00980DDB"/>
    <w:rsid w:val="0098659B"/>
    <w:rsid w:val="0099541F"/>
    <w:rsid w:val="009A6B37"/>
    <w:rsid w:val="009C5C35"/>
    <w:rsid w:val="009D623F"/>
    <w:rsid w:val="009E4ABA"/>
    <w:rsid w:val="009E4CBD"/>
    <w:rsid w:val="00A012D7"/>
    <w:rsid w:val="00A2466A"/>
    <w:rsid w:val="00A2523B"/>
    <w:rsid w:val="00A52297"/>
    <w:rsid w:val="00A617DD"/>
    <w:rsid w:val="00A66CC0"/>
    <w:rsid w:val="00A727B1"/>
    <w:rsid w:val="00A76609"/>
    <w:rsid w:val="00AA2322"/>
    <w:rsid w:val="00AB1263"/>
    <w:rsid w:val="00AE356A"/>
    <w:rsid w:val="00AE52C4"/>
    <w:rsid w:val="00B17A4B"/>
    <w:rsid w:val="00B50203"/>
    <w:rsid w:val="00B5678A"/>
    <w:rsid w:val="00B949AB"/>
    <w:rsid w:val="00BA20F3"/>
    <w:rsid w:val="00BB671F"/>
    <w:rsid w:val="00BC42C9"/>
    <w:rsid w:val="00BF642E"/>
    <w:rsid w:val="00BF648F"/>
    <w:rsid w:val="00C049AD"/>
    <w:rsid w:val="00C07598"/>
    <w:rsid w:val="00C124DA"/>
    <w:rsid w:val="00C27BDB"/>
    <w:rsid w:val="00C43131"/>
    <w:rsid w:val="00C507FF"/>
    <w:rsid w:val="00C805C8"/>
    <w:rsid w:val="00CA4D20"/>
    <w:rsid w:val="00CB66EB"/>
    <w:rsid w:val="00CC0D2F"/>
    <w:rsid w:val="00CD69F6"/>
    <w:rsid w:val="00CF29A4"/>
    <w:rsid w:val="00D25664"/>
    <w:rsid w:val="00D267E7"/>
    <w:rsid w:val="00D279CE"/>
    <w:rsid w:val="00D356A6"/>
    <w:rsid w:val="00D4535C"/>
    <w:rsid w:val="00D50C01"/>
    <w:rsid w:val="00D76C30"/>
    <w:rsid w:val="00D84852"/>
    <w:rsid w:val="00D91845"/>
    <w:rsid w:val="00D92309"/>
    <w:rsid w:val="00DD29E4"/>
    <w:rsid w:val="00DD5F46"/>
    <w:rsid w:val="00E02A54"/>
    <w:rsid w:val="00E6381D"/>
    <w:rsid w:val="00E65786"/>
    <w:rsid w:val="00E6578E"/>
    <w:rsid w:val="00E83CDB"/>
    <w:rsid w:val="00EB4308"/>
    <w:rsid w:val="00ED1B83"/>
    <w:rsid w:val="00ED32CA"/>
    <w:rsid w:val="00EF1FE5"/>
    <w:rsid w:val="00F11327"/>
    <w:rsid w:val="00F23003"/>
    <w:rsid w:val="00F503B9"/>
    <w:rsid w:val="00F52580"/>
    <w:rsid w:val="00F54D28"/>
    <w:rsid w:val="00F66F0F"/>
    <w:rsid w:val="00F75F29"/>
    <w:rsid w:val="00F7763F"/>
    <w:rsid w:val="00F80D6B"/>
    <w:rsid w:val="00F83A62"/>
    <w:rsid w:val="00F96F8C"/>
    <w:rsid w:val="00FA341F"/>
    <w:rsid w:val="00FB5CFA"/>
    <w:rsid w:val="00FC1556"/>
    <w:rsid w:val="00FC762D"/>
    <w:rsid w:val="00FD2392"/>
    <w:rsid w:val="00FD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09"/>
    <w:rPr>
      <w:sz w:val="30"/>
      <w:szCs w:val="30"/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D356A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56A6"/>
    <w:rPr>
      <w:rFonts w:eastAsia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rsid w:val="004D50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50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42C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042CB2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2CB2"/>
    <w:rPr>
      <w:rFonts w:ascii="Calibri" w:hAnsi="Calibri" w:cs="Times New Roman"/>
      <w:sz w:val="22"/>
      <w:szCs w:val="22"/>
    </w:rPr>
  </w:style>
  <w:style w:type="table" w:styleId="TableGrid">
    <w:name w:val="Table Grid"/>
    <w:basedOn w:val="TableNormal"/>
    <w:uiPriority w:val="99"/>
    <w:rsid w:val="00042CB2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201A29"/>
    <w:pPr>
      <w:shd w:val="clear" w:color="auto" w:fill="FFFFFF"/>
      <w:spacing w:before="120" w:after="420" w:line="322" w:lineRule="exact"/>
      <w:ind w:firstLine="420"/>
      <w:jc w:val="both"/>
    </w:pPr>
    <w:rPr>
      <w:rFonts w:eastAsia="Arial Unicode MS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01A29"/>
    <w:rPr>
      <w:rFonts w:eastAsia="Arial Unicode MS" w:cs="Times New Roman"/>
      <w:sz w:val="28"/>
      <w:szCs w:val="28"/>
      <w:shd w:val="clear" w:color="auto" w:fill="FFFFFF"/>
    </w:rPr>
  </w:style>
  <w:style w:type="paragraph" w:customStyle="1" w:styleId="ConsPlusNormal">
    <w:name w:val="ConsPlusNormal"/>
    <w:uiPriority w:val="99"/>
    <w:rsid w:val="00BF642E"/>
    <w:pPr>
      <w:widowControl w:val="0"/>
      <w:autoSpaceDE w:val="0"/>
      <w:autoSpaceDN w:val="0"/>
    </w:pPr>
    <w:rPr>
      <w:rFonts w:ascii="Calibri" w:eastAsia="Times New Roman" w:hAnsi="Calibri" w:cs="Calibri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88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77</Words>
  <Characters>443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безопасности</dc:title>
  <dc:subject/>
  <dc:creator>Лисовец</dc:creator>
  <cp:keywords/>
  <dc:description/>
  <cp:lastModifiedBy>a_batyra</cp:lastModifiedBy>
  <cp:revision>3</cp:revision>
  <cp:lastPrinted>2019-07-05T10:53:00Z</cp:lastPrinted>
  <dcterms:created xsi:type="dcterms:W3CDTF">2019-11-22T12:54:00Z</dcterms:created>
  <dcterms:modified xsi:type="dcterms:W3CDTF">2019-11-22T13:00:00Z</dcterms:modified>
</cp:coreProperties>
</file>